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1E" w:rsidRPr="007C56F0" w:rsidRDefault="008F2AFA">
      <w:pPr>
        <w:rPr>
          <w:sz w:val="20"/>
          <w:szCs w:val="20"/>
        </w:rPr>
      </w:pPr>
      <w:r w:rsidRPr="007C56F0">
        <w:rPr>
          <w:sz w:val="20"/>
          <w:szCs w:val="20"/>
        </w:rPr>
        <w:t>Lab 6</w:t>
      </w:r>
    </w:p>
    <w:p w:rsidR="008F2AFA" w:rsidRPr="007C56F0" w:rsidRDefault="008F2AFA">
      <w:pPr>
        <w:rPr>
          <w:sz w:val="20"/>
          <w:szCs w:val="20"/>
        </w:rPr>
      </w:pPr>
      <w:r w:rsidRPr="007C56F0">
        <w:rPr>
          <w:sz w:val="20"/>
          <w:szCs w:val="20"/>
        </w:rPr>
        <w:t>STA 216 F19</w:t>
      </w:r>
    </w:p>
    <w:p w:rsidR="008F2AFA" w:rsidRPr="007C56F0" w:rsidRDefault="008F2AFA">
      <w:pPr>
        <w:rPr>
          <w:sz w:val="20"/>
          <w:szCs w:val="20"/>
        </w:rPr>
      </w:pPr>
    </w:p>
    <w:p w:rsidR="001F6CB4" w:rsidRPr="007C56F0" w:rsidRDefault="009F2444">
      <w:pPr>
        <w:rPr>
          <w:sz w:val="20"/>
          <w:szCs w:val="20"/>
        </w:rPr>
      </w:pPr>
      <w:r w:rsidRPr="007C56F0">
        <w:rPr>
          <w:sz w:val="20"/>
          <w:szCs w:val="20"/>
        </w:rPr>
        <w:t>Let’s have another look at the dataset from the first</w:t>
      </w:r>
      <w:r w:rsidR="006144E7" w:rsidRPr="007C56F0">
        <w:rPr>
          <w:sz w:val="20"/>
          <w:szCs w:val="20"/>
        </w:rPr>
        <w:t xml:space="preserve"> couple of</w:t>
      </w:r>
      <w:r w:rsidRPr="007C56F0">
        <w:rPr>
          <w:sz w:val="20"/>
          <w:szCs w:val="20"/>
        </w:rPr>
        <w:t xml:space="preserve"> lab</w:t>
      </w:r>
      <w:r w:rsidR="006144E7" w:rsidRPr="007C56F0">
        <w:rPr>
          <w:sz w:val="20"/>
          <w:szCs w:val="20"/>
        </w:rPr>
        <w:t>s</w:t>
      </w:r>
      <w:r w:rsidRPr="007C56F0">
        <w:rPr>
          <w:sz w:val="20"/>
          <w:szCs w:val="20"/>
        </w:rPr>
        <w:t xml:space="preserve">, “lab 1 - cereal.xlsx”.  </w:t>
      </w:r>
      <w:r w:rsidR="00DA287F" w:rsidRPr="007C56F0">
        <w:rPr>
          <w:sz w:val="20"/>
          <w:szCs w:val="20"/>
        </w:rPr>
        <w:t>Please look back at lab 1 if you need a refresher on the definitions of the variables.</w:t>
      </w:r>
      <w:r w:rsidR="0068495A" w:rsidRPr="007C56F0">
        <w:rPr>
          <w:sz w:val="20"/>
          <w:szCs w:val="20"/>
        </w:rPr>
        <w:t xml:space="preserve">  </w:t>
      </w:r>
      <w:r w:rsidR="001F6CB4" w:rsidRPr="007C56F0">
        <w:rPr>
          <w:sz w:val="20"/>
          <w:szCs w:val="20"/>
        </w:rPr>
        <w:t>(It is not necessary to use any of the labels or formats we created in those labs.)</w:t>
      </w:r>
    </w:p>
    <w:p w:rsidR="008F2AFA" w:rsidRPr="007C56F0" w:rsidRDefault="0068495A">
      <w:pPr>
        <w:rPr>
          <w:sz w:val="20"/>
          <w:szCs w:val="20"/>
        </w:rPr>
      </w:pPr>
      <w:r w:rsidRPr="007C56F0">
        <w:rPr>
          <w:sz w:val="20"/>
          <w:szCs w:val="20"/>
        </w:rPr>
        <w:t xml:space="preserve">Of particular interest in this lab is the variable rating, which rates the cereal from 0 to 100.  At first glance, we weren’t sure what this rating measures, but it probably isn’t taste.  </w:t>
      </w:r>
      <w:r w:rsidR="00FF178B" w:rsidRPr="007C56F0">
        <w:rPr>
          <w:sz w:val="20"/>
          <w:szCs w:val="20"/>
        </w:rPr>
        <w:t>In lab 2, we noted that rating has a negative relationship with amount of sugar per serving and a positive relationship with the amount of fiber.</w:t>
      </w:r>
      <w:r w:rsidR="009C48F2" w:rsidRPr="007C56F0">
        <w:rPr>
          <w:sz w:val="20"/>
          <w:szCs w:val="20"/>
        </w:rPr>
        <w:t xml:space="preserve">  Let’s also consider its relationship to other variables describing the cereals.</w:t>
      </w:r>
    </w:p>
    <w:p w:rsidR="008D4CB8" w:rsidRPr="007C56F0" w:rsidRDefault="008D4CB8">
      <w:pPr>
        <w:rPr>
          <w:sz w:val="20"/>
          <w:szCs w:val="20"/>
        </w:rPr>
      </w:pPr>
    </w:p>
    <w:p w:rsidR="005516C0" w:rsidRPr="007C56F0" w:rsidRDefault="008D4CB8">
      <w:pPr>
        <w:rPr>
          <w:sz w:val="20"/>
          <w:szCs w:val="20"/>
          <w:u w:val="single"/>
        </w:rPr>
      </w:pPr>
      <w:r w:rsidRPr="007C56F0">
        <w:rPr>
          <w:sz w:val="20"/>
          <w:szCs w:val="20"/>
          <w:u w:val="single"/>
        </w:rPr>
        <w:t>Part 1</w:t>
      </w:r>
    </w:p>
    <w:p w:rsidR="005516C0" w:rsidRPr="007C56F0" w:rsidRDefault="005516C0">
      <w:pPr>
        <w:rPr>
          <w:sz w:val="20"/>
          <w:szCs w:val="20"/>
        </w:rPr>
      </w:pPr>
      <w:r w:rsidRPr="007C56F0">
        <w:rPr>
          <w:sz w:val="20"/>
          <w:szCs w:val="20"/>
        </w:rPr>
        <w:t>We will consider how the rating is influenced by the variables sugars, fiber, fat, and sodium.</w:t>
      </w:r>
    </w:p>
    <w:p w:rsidR="005516C0" w:rsidRPr="007C56F0" w:rsidRDefault="005516C0">
      <w:pPr>
        <w:rPr>
          <w:sz w:val="20"/>
          <w:szCs w:val="20"/>
        </w:rPr>
      </w:pPr>
    </w:p>
    <w:p w:rsidR="008D4CB8" w:rsidRPr="007C56F0" w:rsidRDefault="008B0B38" w:rsidP="008B0B3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We discovered earlier that Quaker Oatmeal has sugars = -1 which makes no sense.  </w:t>
      </w:r>
      <w:r w:rsidR="007451F4" w:rsidRPr="007C56F0">
        <w:rPr>
          <w:sz w:val="20"/>
          <w:szCs w:val="20"/>
        </w:rPr>
        <w:t xml:space="preserve">So this does not adversely influence our analysis, remove this cereal from the dataset by using the line </w:t>
      </w:r>
      <w:r w:rsidR="007451F4" w:rsidRPr="007C56F0">
        <w:rPr>
          <w:sz w:val="20"/>
          <w:szCs w:val="20"/>
        </w:rPr>
        <w:br/>
      </w:r>
      <w:r w:rsidR="007451F4" w:rsidRPr="007C56F0">
        <w:rPr>
          <w:noProof/>
          <w:sz w:val="20"/>
          <w:szCs w:val="20"/>
        </w:rPr>
        <w:drawing>
          <wp:inline distT="0" distB="0" distL="0" distR="0" wp14:anchorId="09CFBDD4" wp14:editId="08A14530">
            <wp:extent cx="2057400" cy="192359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705" cy="2020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00B70">
        <w:rPr>
          <w:sz w:val="20"/>
          <w:szCs w:val="20"/>
        </w:rPr>
        <w:tab/>
      </w:r>
      <w:r w:rsidR="007451F4" w:rsidRPr="007C56F0">
        <w:rPr>
          <w:sz w:val="20"/>
          <w:szCs w:val="20"/>
        </w:rPr>
        <w:br/>
        <w:t>within a DATA step.</w:t>
      </w:r>
      <w:r w:rsidR="0019238A" w:rsidRPr="007C56F0">
        <w:rPr>
          <w:sz w:val="20"/>
          <w:szCs w:val="20"/>
        </w:rPr>
        <w:t xml:space="preserve">  </w:t>
      </w:r>
      <w:r w:rsidR="0019238A" w:rsidRPr="007C56F0">
        <w:rPr>
          <w:sz w:val="20"/>
          <w:szCs w:val="20"/>
        </w:rPr>
        <w:br/>
        <w:t>Afterwards, copy and paste the last 3 rows from the output of PROC PRINT that displays only the variable name to verify that your dataset contains 76 cereals instead of the 77 in the original dataset.</w:t>
      </w:r>
      <w:r w:rsidR="002864B2" w:rsidRPr="007C56F0">
        <w:rPr>
          <w:sz w:val="20"/>
          <w:szCs w:val="20"/>
        </w:rPr>
        <w:br/>
      </w:r>
    </w:p>
    <w:p w:rsidR="00CA21A1" w:rsidRPr="007C56F0" w:rsidRDefault="00CA21A1" w:rsidP="008B0B38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2864B2" w:rsidRPr="007C56F0" w:rsidRDefault="00CA21A1" w:rsidP="00CA21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Copy and paste a scatterplot matrix of the variables rating, sugars, fiber, fat, and sodium.</w:t>
      </w:r>
    </w:p>
    <w:p w:rsidR="00CA21A1" w:rsidRPr="007C56F0" w:rsidRDefault="002F17DA" w:rsidP="00CA21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For each of the four explanatory variables, state whether it has a positive or negative linear relationship with rating.</w:t>
      </w:r>
    </w:p>
    <w:p w:rsidR="00A061C7" w:rsidRPr="007C56F0" w:rsidRDefault="00A01490" w:rsidP="00CA21A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You should notice that the scatterplots in the rows or columns containing the variable fat have points arranged in lines separated by empty space.  Explain why this is.</w:t>
      </w:r>
      <w:r w:rsidR="00E30BE2" w:rsidRPr="007C56F0">
        <w:rPr>
          <w:sz w:val="20"/>
          <w:szCs w:val="20"/>
        </w:rPr>
        <w:br/>
      </w:r>
    </w:p>
    <w:p w:rsidR="00E30BE2" w:rsidRPr="007C56F0" w:rsidRDefault="00E30BE2" w:rsidP="00E30BE2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E30BE2" w:rsidRPr="007C56F0" w:rsidRDefault="00E30BE2" w:rsidP="00E30B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Copy and paste a correlation matrix of the same 5 variables.</w:t>
      </w:r>
    </w:p>
    <w:p w:rsidR="007A7B42" w:rsidRPr="007C56F0" w:rsidRDefault="007A7B42" w:rsidP="00E30B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Report the correlation values between rating and each of the 4 explanatory variables.  </w:t>
      </w:r>
      <w:r w:rsidR="00C7437F" w:rsidRPr="007C56F0">
        <w:rPr>
          <w:sz w:val="20"/>
          <w:szCs w:val="20"/>
        </w:rPr>
        <w:t>Which explanatory variable has the st</w:t>
      </w:r>
      <w:r w:rsidR="00EC2A04" w:rsidRPr="007C56F0">
        <w:rPr>
          <w:sz w:val="20"/>
          <w:szCs w:val="20"/>
        </w:rPr>
        <w:t>rongest correlation with rating?</w:t>
      </w:r>
    </w:p>
    <w:p w:rsidR="00B4668A" w:rsidRPr="007C56F0" w:rsidRDefault="00922F97" w:rsidP="00E30B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What </w:t>
      </w:r>
      <w:r w:rsidR="00A60287" w:rsidRPr="007C56F0">
        <w:rPr>
          <w:sz w:val="20"/>
          <w:szCs w:val="20"/>
        </w:rPr>
        <w:t>about</w:t>
      </w:r>
      <w:r w:rsidRPr="007C56F0">
        <w:rPr>
          <w:sz w:val="20"/>
          <w:szCs w:val="20"/>
        </w:rPr>
        <w:t xml:space="preserve"> of the correlation matrix supports your answer to 2b?  Explain why.</w:t>
      </w:r>
    </w:p>
    <w:p w:rsidR="00922F97" w:rsidRPr="007C56F0" w:rsidRDefault="00FF6001" w:rsidP="00E30BE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Are there any strong linear relationships between the explanatory variables?  Justify your answer using the correlation matrix.</w:t>
      </w:r>
      <w:r w:rsidR="00922F97" w:rsidRPr="007C56F0">
        <w:rPr>
          <w:sz w:val="20"/>
          <w:szCs w:val="20"/>
        </w:rPr>
        <w:t xml:space="preserve">  </w:t>
      </w:r>
      <w:r w:rsidR="007A7325" w:rsidRPr="007C56F0">
        <w:rPr>
          <w:sz w:val="20"/>
          <w:szCs w:val="20"/>
        </w:rPr>
        <w:br/>
      </w:r>
    </w:p>
    <w:p w:rsidR="007A7325" w:rsidRPr="007C56F0" w:rsidRDefault="007A7325" w:rsidP="007A732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Fit a multiple linear regression model using these 4 variables as explanatory variables.  </w:t>
      </w:r>
    </w:p>
    <w:p w:rsidR="0031715B" w:rsidRPr="007C56F0" w:rsidRDefault="0031715B" w:rsidP="003171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Write the equation of the least square regression line, using the variable names and (hat) where appropriate.</w:t>
      </w:r>
    </w:p>
    <w:p w:rsidR="0031715B" w:rsidRPr="007C56F0" w:rsidRDefault="00122521" w:rsidP="0031715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Copy and paste the </w:t>
      </w:r>
      <w:r w:rsidR="007D49E3" w:rsidRPr="007C56F0">
        <w:rPr>
          <w:sz w:val="20"/>
          <w:szCs w:val="20"/>
        </w:rPr>
        <w:t xml:space="preserve">portion of the </w:t>
      </w:r>
      <w:r w:rsidRPr="007C56F0">
        <w:rPr>
          <w:sz w:val="20"/>
          <w:szCs w:val="20"/>
        </w:rPr>
        <w:t>SAS output you used to obtain the equation of the line.</w:t>
      </w:r>
      <w:r w:rsidR="007D49E3" w:rsidRPr="007C56F0">
        <w:rPr>
          <w:sz w:val="20"/>
          <w:szCs w:val="20"/>
        </w:rPr>
        <w:br/>
      </w:r>
    </w:p>
    <w:p w:rsidR="007D49E3" w:rsidRPr="007C56F0" w:rsidRDefault="007D49E3" w:rsidP="007D49E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Check the assumptions</w:t>
      </w:r>
      <w:r w:rsidR="000D703A" w:rsidRPr="007C56F0">
        <w:rPr>
          <w:sz w:val="20"/>
          <w:szCs w:val="20"/>
        </w:rPr>
        <w:t xml:space="preserve"> for this regression model</w:t>
      </w:r>
      <w:r w:rsidRPr="007C56F0">
        <w:rPr>
          <w:sz w:val="20"/>
          <w:szCs w:val="20"/>
        </w:rPr>
        <w:t>.</w:t>
      </w:r>
    </w:p>
    <w:p w:rsidR="000D703A" w:rsidRPr="007C56F0" w:rsidRDefault="000D703A" w:rsidP="000D703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State the 4 assumptions</w:t>
      </w:r>
      <w:r w:rsidR="00E748B3" w:rsidRPr="007C56F0">
        <w:rPr>
          <w:sz w:val="20"/>
          <w:szCs w:val="20"/>
        </w:rPr>
        <w:t>.</w:t>
      </w:r>
    </w:p>
    <w:p w:rsidR="00716B87" w:rsidRPr="007C56F0" w:rsidRDefault="00716B87" w:rsidP="000D703A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:rsidR="00E748B3" w:rsidRPr="007C56F0" w:rsidRDefault="00472D0D" w:rsidP="00716B8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Copy and paste the plot used to check 2 of these assumptions.  </w:t>
      </w:r>
    </w:p>
    <w:p w:rsidR="00716B87" w:rsidRPr="007C56F0" w:rsidRDefault="00716B87" w:rsidP="00716B8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For each of these 2 assumptions, explain what about the plot indicates that the assumption is satisfied or violated.</w:t>
      </w:r>
    </w:p>
    <w:p w:rsidR="00716B87" w:rsidRPr="007C56F0" w:rsidRDefault="00716B87" w:rsidP="00716B8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Copy and paste the plots used to check the other assumption and explain what about the plots indicates that the assumption is satisfied or violated.</w:t>
      </w:r>
      <w:r w:rsidRPr="007C56F0">
        <w:rPr>
          <w:sz w:val="20"/>
          <w:szCs w:val="20"/>
        </w:rPr>
        <w:br/>
      </w:r>
    </w:p>
    <w:p w:rsidR="00716B87" w:rsidRPr="007C56F0" w:rsidRDefault="00716B87" w:rsidP="00716B8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In checking the assumptions, you have added new variables to the dataset representing the predicted ratings and the residuals.</w:t>
      </w:r>
      <w:r w:rsidR="006D7970" w:rsidRPr="007C56F0">
        <w:rPr>
          <w:sz w:val="20"/>
          <w:szCs w:val="20"/>
        </w:rPr>
        <w:t xml:space="preserve">  Cinnamon Toast Crunch is yummy.</w:t>
      </w:r>
    </w:p>
    <w:p w:rsidR="006D7970" w:rsidRPr="007C56F0" w:rsidRDefault="006D7970" w:rsidP="006D79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What is the predicted rating for Cinnamon Toast Crunch?</w:t>
      </w:r>
    </w:p>
    <w:p w:rsidR="006D7970" w:rsidRPr="007C56F0" w:rsidRDefault="006D7970" w:rsidP="006D79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Show how the answer to </w:t>
      </w:r>
      <w:r w:rsidR="00787E50" w:rsidRPr="007C56F0">
        <w:rPr>
          <w:sz w:val="20"/>
          <w:szCs w:val="20"/>
        </w:rPr>
        <w:t>(</w:t>
      </w:r>
      <w:r w:rsidRPr="007C56F0">
        <w:rPr>
          <w:sz w:val="20"/>
          <w:szCs w:val="20"/>
        </w:rPr>
        <w:t>a</w:t>
      </w:r>
      <w:r w:rsidR="00787E50" w:rsidRPr="007C56F0">
        <w:rPr>
          <w:sz w:val="20"/>
          <w:szCs w:val="20"/>
        </w:rPr>
        <w:t>)</w:t>
      </w:r>
      <w:r w:rsidRPr="007C56F0">
        <w:rPr>
          <w:sz w:val="20"/>
          <w:szCs w:val="20"/>
        </w:rPr>
        <w:t xml:space="preserve"> is calculated by plugging actual variable values from the dataset.</w:t>
      </w:r>
    </w:p>
    <w:p w:rsidR="006D7970" w:rsidRPr="007C56F0" w:rsidRDefault="00787E50" w:rsidP="006D79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What is the residual for Cinnamon Toast Crunch?</w:t>
      </w:r>
    </w:p>
    <w:p w:rsidR="00787E50" w:rsidRPr="007C56F0" w:rsidRDefault="00787E50" w:rsidP="006D797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Show how the answer to (c) is calculated by plugging in actual variable values from the dataset.</w:t>
      </w:r>
    </w:p>
    <w:p w:rsidR="00787E50" w:rsidRPr="007C56F0" w:rsidRDefault="00787E50" w:rsidP="00787E50">
      <w:pPr>
        <w:rPr>
          <w:sz w:val="20"/>
          <w:szCs w:val="20"/>
        </w:rPr>
      </w:pPr>
    </w:p>
    <w:p w:rsidR="007C56F0" w:rsidRDefault="007C56F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87E50" w:rsidRPr="007C56F0" w:rsidRDefault="006A559E" w:rsidP="00787E5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lastRenderedPageBreak/>
        <w:t xml:space="preserve">Let’s consider some healthy cereals.  </w:t>
      </w:r>
      <w:proofErr w:type="spellStart"/>
      <w:r w:rsidRPr="007C56F0">
        <w:rPr>
          <w:sz w:val="20"/>
          <w:szCs w:val="20"/>
        </w:rPr>
        <w:t>Blegh</w:t>
      </w:r>
      <w:proofErr w:type="spellEnd"/>
      <w:r w:rsidRPr="007C56F0">
        <w:rPr>
          <w:sz w:val="20"/>
          <w:szCs w:val="20"/>
        </w:rPr>
        <w:t>.</w:t>
      </w:r>
    </w:p>
    <w:p w:rsidR="006A559E" w:rsidRPr="007C56F0" w:rsidRDefault="006A559E" w:rsidP="006A559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What is the predicted rating for Puffed Rice?  Show how this is calculated by plugging in actual variable values.</w:t>
      </w:r>
    </w:p>
    <w:p w:rsidR="00FE0A61" w:rsidRPr="007C56F0" w:rsidRDefault="00FE0A61" w:rsidP="00FE0A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Explain the connection between your answer to (a) and the estimated intercept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Pr="007C56F0">
        <w:rPr>
          <w:rFonts w:eastAsiaTheme="minorEastAsia"/>
          <w:sz w:val="20"/>
          <w:szCs w:val="20"/>
        </w:rPr>
        <w:t>.</w:t>
      </w:r>
    </w:p>
    <w:p w:rsidR="00FE0A61" w:rsidRPr="007C56F0" w:rsidRDefault="008F67B6" w:rsidP="00FE0A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rFonts w:eastAsiaTheme="minorEastAsia"/>
          <w:sz w:val="20"/>
          <w:szCs w:val="20"/>
        </w:rPr>
        <w:t xml:space="preserve">What is the predicted rating for Puffed Wheat?  </w:t>
      </w:r>
      <w:r w:rsidRPr="007C56F0">
        <w:rPr>
          <w:sz w:val="20"/>
          <w:szCs w:val="20"/>
        </w:rPr>
        <w:t>Show how this is calculated by plugging in actual variable values.</w:t>
      </w:r>
    </w:p>
    <w:p w:rsidR="002666D4" w:rsidRPr="007C56F0" w:rsidRDefault="00350DB0" w:rsidP="00FE0A6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Interpret the slope of fiber (from the regression line) in the context of the problem.</w:t>
      </w:r>
    </w:p>
    <w:p w:rsidR="007E3C50" w:rsidRPr="007C56F0" w:rsidRDefault="00A56728" w:rsidP="007E3C5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Explain the connection between the predicted ratings of Puffed Rice and </w:t>
      </w:r>
      <w:r w:rsidR="00BD7C90" w:rsidRPr="007C56F0">
        <w:rPr>
          <w:sz w:val="20"/>
          <w:szCs w:val="20"/>
        </w:rPr>
        <w:t>Puffed Wheat and the slope of fiber.</w:t>
      </w:r>
    </w:p>
    <w:p w:rsidR="007E3C50" w:rsidRPr="007C56F0" w:rsidRDefault="007E3C50" w:rsidP="007E3C50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:rsidR="00D9084E" w:rsidRPr="007C56F0" w:rsidRDefault="00D9084E" w:rsidP="00D9084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C56F0">
        <w:rPr>
          <w:rFonts w:eastAsiaTheme="minorEastAsia"/>
          <w:sz w:val="20"/>
          <w:szCs w:val="20"/>
        </w:rPr>
        <w:t xml:space="preserve">What is the predicted rating for Shredded Wheat?  </w:t>
      </w:r>
      <w:r w:rsidRPr="007C56F0">
        <w:rPr>
          <w:sz w:val="20"/>
          <w:szCs w:val="20"/>
        </w:rPr>
        <w:t>Show how this is calculated by plugging in actual variable values.</w:t>
      </w:r>
    </w:p>
    <w:p w:rsidR="001351B9" w:rsidRPr="007C56F0" w:rsidRDefault="00D9084E" w:rsidP="001351B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Explain the connection between the predicted ratings of Puffed Wheat and Shredded Wheat and the slope of fiber.</w:t>
      </w:r>
      <w:r w:rsidR="001351B9" w:rsidRPr="007C56F0">
        <w:rPr>
          <w:sz w:val="20"/>
          <w:szCs w:val="20"/>
        </w:rPr>
        <w:br/>
      </w:r>
    </w:p>
    <w:p w:rsidR="001351B9" w:rsidRPr="007C56F0" w:rsidRDefault="001351B9" w:rsidP="001351B9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E50923" w:rsidRPr="007C56F0" w:rsidRDefault="00182A33" w:rsidP="00816E5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What is the predicted rating for Frosted Mini-Wheats?  Show how this is calculated by plugging in actual variable values.</w:t>
      </w:r>
    </w:p>
    <w:p w:rsidR="00816E58" w:rsidRPr="007C56F0" w:rsidRDefault="00816E58" w:rsidP="00816E5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Interpret the slope of sugars in the context of the problem.</w:t>
      </w:r>
    </w:p>
    <w:p w:rsidR="00816E58" w:rsidRPr="007C56F0" w:rsidRDefault="00076920" w:rsidP="00816E5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Explain the connection between </w:t>
      </w:r>
      <w:r w:rsidR="00E82BC8" w:rsidRPr="007C56F0">
        <w:rPr>
          <w:sz w:val="20"/>
          <w:szCs w:val="20"/>
        </w:rPr>
        <w:t xml:space="preserve">the </w:t>
      </w:r>
      <w:r w:rsidRPr="007C56F0">
        <w:rPr>
          <w:sz w:val="20"/>
          <w:szCs w:val="20"/>
        </w:rPr>
        <w:t>predicted ratings of Shredded Wheat and Frosted Mini-Wheats and the slope of sugars.</w:t>
      </w:r>
      <w:r w:rsidR="001C7120" w:rsidRPr="007C56F0">
        <w:rPr>
          <w:sz w:val="20"/>
          <w:szCs w:val="20"/>
        </w:rPr>
        <w:br/>
      </w:r>
    </w:p>
    <w:p w:rsidR="001C7120" w:rsidRPr="007C56F0" w:rsidRDefault="001C7120" w:rsidP="001C7120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1C7120" w:rsidRPr="007C56F0" w:rsidRDefault="001C7120" w:rsidP="001C71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Copy and paste the portion of the SAS output that provides the </w:t>
      </w:r>
      <w:r w:rsidR="00DF4D4B" w:rsidRPr="007C56F0">
        <w:rPr>
          <w:sz w:val="20"/>
          <w:szCs w:val="20"/>
        </w:rPr>
        <w:t xml:space="preserve">(regular, not adjusted) </w:t>
      </w:r>
      <w:r w:rsidRPr="007C56F0">
        <w:rPr>
          <w:sz w:val="20"/>
          <w:szCs w:val="20"/>
        </w:rPr>
        <w:t>R-squared and root MSE values.</w:t>
      </w:r>
    </w:p>
    <w:p w:rsidR="001C7120" w:rsidRPr="007C56F0" w:rsidRDefault="001C7120" w:rsidP="001C71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Interpret the R-squared value within the context of the problem.</w:t>
      </w:r>
    </w:p>
    <w:p w:rsidR="001C7120" w:rsidRPr="007C56F0" w:rsidRDefault="001C7120" w:rsidP="001C71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Interpret the root MSE value within the context of the problem.</w:t>
      </w:r>
    </w:p>
    <w:p w:rsidR="00A62F44" w:rsidRPr="007C56F0" w:rsidRDefault="00C468D7" w:rsidP="001C712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Would you say the regression model with fat, fiber, sodium, and sugars predicts rating well?  Explain why or why not?</w:t>
      </w:r>
    </w:p>
    <w:p w:rsidR="00C468D7" w:rsidRPr="007C56F0" w:rsidRDefault="00C468D7" w:rsidP="00C468D7">
      <w:pPr>
        <w:rPr>
          <w:sz w:val="20"/>
          <w:szCs w:val="20"/>
        </w:rPr>
      </w:pPr>
    </w:p>
    <w:p w:rsidR="00C468D7" w:rsidRPr="007C56F0" w:rsidRDefault="00BA4064" w:rsidP="00BA4064">
      <w:pPr>
        <w:rPr>
          <w:sz w:val="20"/>
          <w:szCs w:val="20"/>
        </w:rPr>
      </w:pPr>
      <w:r w:rsidRPr="007C56F0">
        <w:rPr>
          <w:sz w:val="20"/>
          <w:szCs w:val="20"/>
          <w:u w:val="single"/>
        </w:rPr>
        <w:t>Part 2</w:t>
      </w:r>
    </w:p>
    <w:p w:rsidR="00BA4064" w:rsidRPr="007C56F0" w:rsidRDefault="00476EC0" w:rsidP="00BA4064">
      <w:pPr>
        <w:rPr>
          <w:sz w:val="20"/>
          <w:szCs w:val="20"/>
        </w:rPr>
      </w:pPr>
      <w:r w:rsidRPr="007C56F0">
        <w:rPr>
          <w:sz w:val="20"/>
          <w:szCs w:val="20"/>
        </w:rPr>
        <w:t xml:space="preserve">Let’s also consider calories, carbo, </w:t>
      </w:r>
      <w:proofErr w:type="spellStart"/>
      <w:r w:rsidRPr="007C56F0">
        <w:rPr>
          <w:sz w:val="20"/>
          <w:szCs w:val="20"/>
        </w:rPr>
        <w:t>potass</w:t>
      </w:r>
      <w:proofErr w:type="spellEnd"/>
      <w:r w:rsidRPr="007C56F0">
        <w:rPr>
          <w:sz w:val="20"/>
          <w:szCs w:val="20"/>
        </w:rPr>
        <w:t>, and protein as potential explanatory variables.</w:t>
      </w:r>
    </w:p>
    <w:p w:rsidR="00476EC0" w:rsidRPr="007C56F0" w:rsidRDefault="00476EC0" w:rsidP="00BA4064">
      <w:pPr>
        <w:rPr>
          <w:sz w:val="20"/>
          <w:szCs w:val="20"/>
        </w:rPr>
      </w:pPr>
    </w:p>
    <w:p w:rsidR="00422940" w:rsidRPr="007C56F0" w:rsidRDefault="003846B6" w:rsidP="004229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Use a MODEL statement in PROC REG containing all 8 explanatory variables (the four from part 1 and the four discussed above.</w:t>
      </w:r>
      <w:r w:rsidR="00422940" w:rsidRPr="007C56F0">
        <w:rPr>
          <w:sz w:val="20"/>
          <w:szCs w:val="20"/>
        </w:rPr>
        <w:t xml:space="preserve">  At the end of the MODEL statement, include the option SELECTION=</w:t>
      </w:r>
      <w:proofErr w:type="spellStart"/>
      <w:r w:rsidR="00422940" w:rsidRPr="007C56F0">
        <w:rPr>
          <w:sz w:val="20"/>
          <w:szCs w:val="20"/>
        </w:rPr>
        <w:t>rsquare</w:t>
      </w:r>
      <w:proofErr w:type="spellEnd"/>
      <w:r w:rsidR="00422940" w:rsidRPr="007C56F0">
        <w:rPr>
          <w:sz w:val="20"/>
          <w:szCs w:val="20"/>
        </w:rPr>
        <w:t>.  That is, using pseudocode, your MODEL statement will be</w:t>
      </w:r>
      <w:r w:rsidR="00422940" w:rsidRPr="007C56F0">
        <w:rPr>
          <w:sz w:val="20"/>
          <w:szCs w:val="20"/>
        </w:rPr>
        <w:br/>
      </w:r>
      <w:r w:rsidR="00422940" w:rsidRPr="007C56F0">
        <w:rPr>
          <w:noProof/>
          <w:sz w:val="20"/>
          <w:szCs w:val="20"/>
        </w:rPr>
        <w:drawing>
          <wp:inline distT="0" distB="0" distL="0" distR="0" wp14:anchorId="5225C054" wp14:editId="014C5186">
            <wp:extent cx="3133725" cy="228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171E" w:rsidRPr="007C56F0" w:rsidRDefault="00422940" w:rsidP="004229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This will fit all possible models based on including/excluding the 8 explanatory variables and sort the results by number of variables and R-squared values.</w:t>
      </w:r>
      <w:r w:rsidR="00F60752" w:rsidRPr="007C56F0">
        <w:rPr>
          <w:sz w:val="20"/>
          <w:szCs w:val="20"/>
        </w:rPr>
        <w:br/>
        <w:t xml:space="preserve">Copy and paste the line from the output table that gives the R-squared value and explanatory variables for our Part 1 model.  </w:t>
      </w:r>
      <w:r w:rsidR="002A538C" w:rsidRPr="007C56F0">
        <w:rPr>
          <w:sz w:val="20"/>
          <w:szCs w:val="20"/>
        </w:rPr>
        <w:t>(It happens to have the highest R-squared of all models with 4 x’s.)</w:t>
      </w:r>
    </w:p>
    <w:p w:rsidR="00996FEA" w:rsidRPr="007C56F0" w:rsidRDefault="00BE171E" w:rsidP="004229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>Copy and paste the line showing the variables included in the model that produce the highest R-squared value of all 5 variable models.</w:t>
      </w:r>
    </w:p>
    <w:p w:rsidR="00F87904" w:rsidRPr="007C56F0" w:rsidRDefault="00996FEA" w:rsidP="0042294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C56F0">
        <w:rPr>
          <w:sz w:val="20"/>
          <w:szCs w:val="20"/>
        </w:rPr>
        <w:t xml:space="preserve">The R-squared value in (b) is higher than the R-squared value in (a).  Does this </w:t>
      </w:r>
      <w:r w:rsidR="003A48BC" w:rsidRPr="007C56F0">
        <w:rPr>
          <w:sz w:val="20"/>
          <w:szCs w:val="20"/>
        </w:rPr>
        <w:t xml:space="preserve">fact </w:t>
      </w:r>
      <w:r w:rsidRPr="007C56F0">
        <w:rPr>
          <w:sz w:val="20"/>
          <w:szCs w:val="20"/>
        </w:rPr>
        <w:t>reliably indicate that we should add protein to the Part 1 model?  Explain why or why not.</w:t>
      </w:r>
    </w:p>
    <w:p w:rsidR="00F87904" w:rsidRPr="007C56F0" w:rsidRDefault="00F87904" w:rsidP="00F87904">
      <w:pPr>
        <w:rPr>
          <w:sz w:val="20"/>
          <w:szCs w:val="20"/>
        </w:rPr>
      </w:pPr>
    </w:p>
    <w:p w:rsidR="00476EC0" w:rsidRPr="00BA4064" w:rsidRDefault="003A48BC" w:rsidP="003A48BC">
      <w:pPr>
        <w:pStyle w:val="ListParagraph"/>
        <w:numPr>
          <w:ilvl w:val="0"/>
          <w:numId w:val="1"/>
        </w:numPr>
      </w:pPr>
      <w:r w:rsidRPr="007C56F0">
        <w:rPr>
          <w:sz w:val="20"/>
          <w:szCs w:val="20"/>
        </w:rPr>
        <w:t xml:space="preserve">Changing the code </w:t>
      </w:r>
      <w:r w:rsidR="000C3B3F" w:rsidRPr="007C56F0">
        <w:rPr>
          <w:sz w:val="20"/>
          <w:szCs w:val="20"/>
        </w:rPr>
        <w:t>in #10 to have SELECTION=</w:t>
      </w:r>
      <w:bookmarkStart w:id="0" w:name="_GoBack"/>
      <w:proofErr w:type="spellStart"/>
      <w:r w:rsidR="000C3B3F" w:rsidRPr="007C56F0">
        <w:rPr>
          <w:sz w:val="20"/>
          <w:szCs w:val="20"/>
        </w:rPr>
        <w:t>adjrsq</w:t>
      </w:r>
      <w:proofErr w:type="spellEnd"/>
      <w:r w:rsidR="000C3B3F" w:rsidRPr="007C56F0">
        <w:rPr>
          <w:sz w:val="20"/>
          <w:szCs w:val="20"/>
        </w:rPr>
        <w:t xml:space="preserve"> </w:t>
      </w:r>
      <w:bookmarkEnd w:id="0"/>
      <w:r w:rsidR="000C3B3F" w:rsidRPr="007C56F0">
        <w:rPr>
          <w:sz w:val="20"/>
          <w:szCs w:val="20"/>
        </w:rPr>
        <w:t xml:space="preserve">ranks all of the models according to adjusted R-squared.  </w:t>
      </w:r>
      <w:r w:rsidR="003607E2" w:rsidRPr="007C56F0">
        <w:rPr>
          <w:sz w:val="20"/>
          <w:szCs w:val="20"/>
        </w:rPr>
        <w:t>Which model is chosen as best according to this criterion?  Copy and paste supporting SAS output.</w:t>
      </w:r>
      <w:r w:rsidR="00422940">
        <w:br/>
      </w:r>
    </w:p>
    <w:sectPr w:rsidR="00476EC0" w:rsidRPr="00BA4064" w:rsidSect="000E39F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68E3"/>
    <w:multiLevelType w:val="hybridMultilevel"/>
    <w:tmpl w:val="2592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5312"/>
    <w:multiLevelType w:val="hybridMultilevel"/>
    <w:tmpl w:val="0ACC7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A2444B"/>
    <w:multiLevelType w:val="hybridMultilevel"/>
    <w:tmpl w:val="43B03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C261F"/>
    <w:multiLevelType w:val="hybridMultilevel"/>
    <w:tmpl w:val="582E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92A34"/>
    <w:multiLevelType w:val="hybridMultilevel"/>
    <w:tmpl w:val="862A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7173A"/>
    <w:multiLevelType w:val="hybridMultilevel"/>
    <w:tmpl w:val="7680B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FA"/>
    <w:rsid w:val="00076920"/>
    <w:rsid w:val="000C3B3F"/>
    <w:rsid w:val="000D703A"/>
    <w:rsid w:val="000E39FB"/>
    <w:rsid w:val="00122521"/>
    <w:rsid w:val="001351B9"/>
    <w:rsid w:val="00182A33"/>
    <w:rsid w:val="0019238A"/>
    <w:rsid w:val="001C7120"/>
    <w:rsid w:val="001F6CB4"/>
    <w:rsid w:val="002666D4"/>
    <w:rsid w:val="002864B2"/>
    <w:rsid w:val="002A538C"/>
    <w:rsid w:val="002F17DA"/>
    <w:rsid w:val="0031715B"/>
    <w:rsid w:val="00350DB0"/>
    <w:rsid w:val="00353B1E"/>
    <w:rsid w:val="003607E2"/>
    <w:rsid w:val="003846B6"/>
    <w:rsid w:val="003A48BC"/>
    <w:rsid w:val="00422940"/>
    <w:rsid w:val="00472D0D"/>
    <w:rsid w:val="00476EC0"/>
    <w:rsid w:val="005516C0"/>
    <w:rsid w:val="006144E7"/>
    <w:rsid w:val="0068495A"/>
    <w:rsid w:val="006A559E"/>
    <w:rsid w:val="006D7970"/>
    <w:rsid w:val="00716B87"/>
    <w:rsid w:val="007451F4"/>
    <w:rsid w:val="0076109B"/>
    <w:rsid w:val="00787E50"/>
    <w:rsid w:val="007A0093"/>
    <w:rsid w:val="007A7325"/>
    <w:rsid w:val="007A7B42"/>
    <w:rsid w:val="007C56F0"/>
    <w:rsid w:val="007D49E3"/>
    <w:rsid w:val="007D686A"/>
    <w:rsid w:val="007E3C50"/>
    <w:rsid w:val="00816E58"/>
    <w:rsid w:val="008B0B38"/>
    <w:rsid w:val="008B634A"/>
    <w:rsid w:val="008D4CB8"/>
    <w:rsid w:val="008F2AFA"/>
    <w:rsid w:val="008F67B6"/>
    <w:rsid w:val="00922F97"/>
    <w:rsid w:val="00996FEA"/>
    <w:rsid w:val="009C48F2"/>
    <w:rsid w:val="009F2444"/>
    <w:rsid w:val="00A01490"/>
    <w:rsid w:val="00A061C7"/>
    <w:rsid w:val="00A56728"/>
    <w:rsid w:val="00A60287"/>
    <w:rsid w:val="00A62F44"/>
    <w:rsid w:val="00B4668A"/>
    <w:rsid w:val="00BA4064"/>
    <w:rsid w:val="00BD7C90"/>
    <w:rsid w:val="00BE171E"/>
    <w:rsid w:val="00C00B70"/>
    <w:rsid w:val="00C468D7"/>
    <w:rsid w:val="00C7437F"/>
    <w:rsid w:val="00CA21A1"/>
    <w:rsid w:val="00D70225"/>
    <w:rsid w:val="00D9084E"/>
    <w:rsid w:val="00DA287F"/>
    <w:rsid w:val="00DF4D4B"/>
    <w:rsid w:val="00E30BE2"/>
    <w:rsid w:val="00E50923"/>
    <w:rsid w:val="00E748B3"/>
    <w:rsid w:val="00E82BC8"/>
    <w:rsid w:val="00EC2A04"/>
    <w:rsid w:val="00F60752"/>
    <w:rsid w:val="00F87904"/>
    <w:rsid w:val="00FE0A61"/>
    <w:rsid w:val="00FF178B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216B"/>
  <w15:chartTrackingRefBased/>
  <w15:docId w15:val="{E9A3E327-DC35-4739-A088-0F667E8E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EE00A20E</Template>
  <TotalTime>3</TotalTime>
  <Pages>2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Adrian</dc:creator>
  <cp:keywords/>
  <dc:description/>
  <cp:lastModifiedBy>Adam Chlebek</cp:lastModifiedBy>
  <cp:revision>3</cp:revision>
  <dcterms:created xsi:type="dcterms:W3CDTF">2019-10-30T17:09:00Z</dcterms:created>
  <dcterms:modified xsi:type="dcterms:W3CDTF">2019-11-04T23:18:00Z</dcterms:modified>
</cp:coreProperties>
</file>