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452" w:rsidRDefault="00B2200B" w:rsidP="00B2200B">
      <w:pPr>
        <w:jc w:val="center"/>
      </w:pPr>
      <w:r>
        <w:t>Lab 6</w:t>
      </w:r>
    </w:p>
    <w:p w:rsidR="00B2200B" w:rsidRDefault="00B2200B" w:rsidP="00B2200B">
      <w:pPr>
        <w:pStyle w:val="ListParagraph"/>
        <w:numPr>
          <w:ilvl w:val="0"/>
          <w:numId w:val="4"/>
        </w:numPr>
      </w:pPr>
      <w:r>
        <w:rPr>
          <w:noProof/>
        </w:rPr>
        <w:drawing>
          <wp:inline distT="0" distB="0" distL="0" distR="0" wp14:anchorId="3585A771" wp14:editId="565B41CC">
            <wp:extent cx="5943600" cy="340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995"/>
                    </a:xfrm>
                    <a:prstGeom prst="rect">
                      <a:avLst/>
                    </a:prstGeom>
                  </pic:spPr>
                </pic:pic>
              </a:graphicData>
            </a:graphic>
          </wp:inline>
        </w:drawing>
      </w:r>
    </w:p>
    <w:p w:rsidR="00F81AFC" w:rsidRDefault="00F81AFC" w:rsidP="00B2200B">
      <w:pPr>
        <w:pStyle w:val="ListParagraph"/>
        <w:numPr>
          <w:ilvl w:val="0"/>
          <w:numId w:val="4"/>
        </w:numPr>
      </w:pPr>
    </w:p>
    <w:p w:rsidR="00F81AFC" w:rsidRDefault="00F81AFC" w:rsidP="00F81AFC">
      <w:pPr>
        <w:pStyle w:val="ListParagraph"/>
        <w:numPr>
          <w:ilvl w:val="1"/>
          <w:numId w:val="4"/>
        </w:numPr>
      </w:pPr>
      <w:r>
        <w:rPr>
          <w:noProof/>
        </w:rPr>
        <w:drawing>
          <wp:inline distT="0" distB="0" distL="0" distR="0" wp14:anchorId="0F5A3CC8" wp14:editId="31487E2C">
            <wp:extent cx="2871216" cy="2871216"/>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150" cy="2876150"/>
                    </a:xfrm>
                    <a:prstGeom prst="rect">
                      <a:avLst/>
                    </a:prstGeom>
                  </pic:spPr>
                </pic:pic>
              </a:graphicData>
            </a:graphic>
          </wp:inline>
        </w:drawing>
      </w:r>
    </w:p>
    <w:p w:rsidR="00F81AFC" w:rsidRDefault="00F81AFC" w:rsidP="00F81AFC">
      <w:pPr>
        <w:pStyle w:val="ListParagraph"/>
        <w:numPr>
          <w:ilvl w:val="1"/>
          <w:numId w:val="4"/>
        </w:numPr>
      </w:pPr>
      <w:r>
        <w:t xml:space="preserve">Sugars- negative. Fiber- positive. Fat- Negative. Sodium- </w:t>
      </w:r>
      <w:r w:rsidR="00216763">
        <w:t>Negative</w:t>
      </w:r>
    </w:p>
    <w:p w:rsidR="00F81AFC" w:rsidRDefault="00216763" w:rsidP="00216763">
      <w:pPr>
        <w:pStyle w:val="ListParagraph"/>
        <w:numPr>
          <w:ilvl w:val="1"/>
          <w:numId w:val="4"/>
        </w:numPr>
      </w:pPr>
      <w:r>
        <w:t>This is because the Fat value is either a 0, 1, 2, or 3. There is no variation for it.</w:t>
      </w:r>
    </w:p>
    <w:p w:rsidR="00216763" w:rsidRDefault="00216763" w:rsidP="00216763">
      <w:pPr>
        <w:pStyle w:val="ListParagraph"/>
        <w:numPr>
          <w:ilvl w:val="0"/>
          <w:numId w:val="4"/>
        </w:numPr>
      </w:pPr>
    </w:p>
    <w:p w:rsidR="00216763" w:rsidRDefault="00A93D1A" w:rsidP="00216763">
      <w:pPr>
        <w:pStyle w:val="ListParagraph"/>
        <w:numPr>
          <w:ilvl w:val="1"/>
          <w:numId w:val="4"/>
        </w:numPr>
      </w:pPr>
      <w:r>
        <w:rPr>
          <w:noProof/>
        </w:rPr>
        <w:drawing>
          <wp:inline distT="0" distB="0" distL="0" distR="0" wp14:anchorId="000EBF45" wp14:editId="489CA214">
            <wp:extent cx="3467100" cy="2181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181225"/>
                    </a:xfrm>
                    <a:prstGeom prst="rect">
                      <a:avLst/>
                    </a:prstGeom>
                  </pic:spPr>
                </pic:pic>
              </a:graphicData>
            </a:graphic>
          </wp:inline>
        </w:drawing>
      </w:r>
    </w:p>
    <w:p w:rsidR="00216763" w:rsidRDefault="00216763" w:rsidP="00216763">
      <w:pPr>
        <w:pStyle w:val="ListParagraph"/>
        <w:numPr>
          <w:ilvl w:val="1"/>
          <w:numId w:val="4"/>
        </w:numPr>
      </w:pPr>
      <w:r>
        <w:t>Sugars: -0.76. Fiber: 0.58. Fat: -0.42. Sodium: -0.40. The strongest correlation is Sugars because it is the closest number to 1 or -1</w:t>
      </w:r>
    </w:p>
    <w:p w:rsidR="00216763" w:rsidRDefault="00A93D1A" w:rsidP="00216763">
      <w:pPr>
        <w:pStyle w:val="ListParagraph"/>
        <w:numPr>
          <w:ilvl w:val="1"/>
          <w:numId w:val="4"/>
        </w:numPr>
      </w:pPr>
      <w:r>
        <w:t>It shows that Sodium, Sugars, and Fat are a negative correlation and Fiber is a positive correlation.</w:t>
      </w:r>
    </w:p>
    <w:p w:rsidR="00A93D1A" w:rsidRDefault="00A93D1A" w:rsidP="00216763">
      <w:pPr>
        <w:pStyle w:val="ListParagraph"/>
        <w:numPr>
          <w:ilvl w:val="1"/>
          <w:numId w:val="4"/>
        </w:numPr>
      </w:pPr>
      <w:r>
        <w:t>The strongest correlation outside of the ratings variable would be between sugars and fat. The Correlation value is 0.30 which is a pretty high.</w:t>
      </w:r>
    </w:p>
    <w:p w:rsidR="00A93D1A" w:rsidRDefault="00A93D1A" w:rsidP="00A93D1A">
      <w:pPr>
        <w:pStyle w:val="ListParagraph"/>
        <w:numPr>
          <w:ilvl w:val="0"/>
          <w:numId w:val="4"/>
        </w:numPr>
      </w:pPr>
    </w:p>
    <w:p w:rsidR="00A93D1A" w:rsidRDefault="00201483" w:rsidP="00A93D1A">
      <w:pPr>
        <w:pStyle w:val="ListParagraph"/>
        <w:numPr>
          <w:ilvl w:val="1"/>
          <w:numId w:val="4"/>
        </w:numPr>
      </w:pPr>
      <w:r>
        <w:t>Y(hat) = 62.54 -1.95*sugars + 2.83*fiber – 3.33*fat – 0.06*sodium</w:t>
      </w:r>
    </w:p>
    <w:p w:rsidR="00201483" w:rsidRDefault="00201483" w:rsidP="00A93D1A">
      <w:pPr>
        <w:pStyle w:val="ListParagraph"/>
        <w:numPr>
          <w:ilvl w:val="1"/>
          <w:numId w:val="4"/>
        </w:numPr>
      </w:pPr>
      <w:r>
        <w:rPr>
          <w:noProof/>
        </w:rPr>
        <w:lastRenderedPageBreak/>
        <w:drawing>
          <wp:inline distT="0" distB="0" distL="0" distR="0" wp14:anchorId="106550D5" wp14:editId="78C2D313">
            <wp:extent cx="2977286" cy="1067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2803" cy="1073177"/>
                    </a:xfrm>
                    <a:prstGeom prst="rect">
                      <a:avLst/>
                    </a:prstGeom>
                  </pic:spPr>
                </pic:pic>
              </a:graphicData>
            </a:graphic>
          </wp:inline>
        </w:drawing>
      </w:r>
    </w:p>
    <w:p w:rsidR="00201483" w:rsidRDefault="00201483" w:rsidP="00201483">
      <w:pPr>
        <w:pStyle w:val="ListParagraph"/>
        <w:numPr>
          <w:ilvl w:val="0"/>
          <w:numId w:val="4"/>
        </w:numPr>
      </w:pPr>
    </w:p>
    <w:p w:rsidR="00201483" w:rsidRDefault="00275F7E" w:rsidP="00201483">
      <w:pPr>
        <w:pStyle w:val="ListParagraph"/>
        <w:numPr>
          <w:ilvl w:val="1"/>
          <w:numId w:val="4"/>
        </w:numPr>
      </w:pPr>
      <w:r>
        <w:t>4 assumptions</w:t>
      </w:r>
    </w:p>
    <w:p w:rsidR="00275F7E" w:rsidRDefault="00275F7E" w:rsidP="00275F7E">
      <w:pPr>
        <w:pStyle w:val="ListParagraph"/>
        <w:numPr>
          <w:ilvl w:val="2"/>
          <w:numId w:val="4"/>
        </w:numPr>
      </w:pPr>
      <w:r>
        <w:t xml:space="preserve">Linearity. Equivalently </w:t>
      </w:r>
    </w:p>
    <w:p w:rsidR="00275F7E" w:rsidRDefault="00275F7E" w:rsidP="00275F7E">
      <w:pPr>
        <w:pStyle w:val="ListParagraph"/>
        <w:numPr>
          <w:ilvl w:val="2"/>
          <w:numId w:val="4"/>
        </w:numPr>
      </w:pPr>
      <w:r>
        <w:t>Constant variance.</w:t>
      </w:r>
    </w:p>
    <w:p w:rsidR="00275F7E" w:rsidRDefault="00275F7E" w:rsidP="00275F7E">
      <w:pPr>
        <w:pStyle w:val="ListParagraph"/>
        <w:numPr>
          <w:ilvl w:val="2"/>
          <w:numId w:val="4"/>
        </w:numPr>
      </w:pPr>
      <w:r>
        <w:t>Normality</w:t>
      </w:r>
    </w:p>
    <w:p w:rsidR="00275F7E" w:rsidRDefault="00275F7E" w:rsidP="00275F7E">
      <w:pPr>
        <w:pStyle w:val="ListParagraph"/>
        <w:numPr>
          <w:ilvl w:val="2"/>
          <w:numId w:val="4"/>
        </w:numPr>
      </w:pPr>
      <w:r>
        <w:t>Independence</w:t>
      </w:r>
    </w:p>
    <w:p w:rsidR="00275F7E" w:rsidRDefault="00275F7E" w:rsidP="00275F7E">
      <w:pPr>
        <w:pStyle w:val="ListParagraph"/>
        <w:numPr>
          <w:ilvl w:val="1"/>
          <w:numId w:val="4"/>
        </w:numPr>
      </w:pPr>
    </w:p>
    <w:p w:rsidR="00275F7E" w:rsidRDefault="00275F7E" w:rsidP="00275F7E">
      <w:pPr>
        <w:pStyle w:val="ListParagraph"/>
        <w:numPr>
          <w:ilvl w:val="2"/>
          <w:numId w:val="4"/>
        </w:numPr>
      </w:pPr>
      <w:r>
        <w:rPr>
          <w:noProof/>
        </w:rPr>
        <w:drawing>
          <wp:inline distT="0" distB="0" distL="0" distR="0" wp14:anchorId="74665EAF" wp14:editId="16883437">
            <wp:extent cx="3291840" cy="25019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1008" cy="2516508"/>
                    </a:xfrm>
                    <a:prstGeom prst="rect">
                      <a:avLst/>
                    </a:prstGeom>
                  </pic:spPr>
                </pic:pic>
              </a:graphicData>
            </a:graphic>
          </wp:inline>
        </w:drawing>
      </w:r>
    </w:p>
    <w:p w:rsidR="00471D2A" w:rsidRDefault="00471D2A" w:rsidP="00275F7E">
      <w:pPr>
        <w:pStyle w:val="ListParagraph"/>
        <w:numPr>
          <w:ilvl w:val="2"/>
          <w:numId w:val="4"/>
        </w:numPr>
      </w:pPr>
      <w:r>
        <w:t>This plot indicates that the linearity is satisficed because the residuals are centered around the zero line for all ranges of predicted values. This plot also indicates that the constant variance is satisfied because the vertical spread of the residuals is roughly the same for all ranges of predicted values.</w:t>
      </w:r>
    </w:p>
    <w:p w:rsidR="00471D2A" w:rsidRDefault="00471D2A" w:rsidP="00471D2A">
      <w:pPr>
        <w:pStyle w:val="ListParagraph"/>
        <w:numPr>
          <w:ilvl w:val="1"/>
          <w:numId w:val="4"/>
        </w:numPr>
      </w:pPr>
      <w:r>
        <w:rPr>
          <w:noProof/>
        </w:rPr>
        <w:lastRenderedPageBreak/>
        <w:drawing>
          <wp:inline distT="0" distB="0" distL="0" distR="0" wp14:anchorId="6DC93C82" wp14:editId="6F582C7C">
            <wp:extent cx="3009361" cy="30138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389" cy="3021902"/>
                    </a:xfrm>
                    <a:prstGeom prst="rect">
                      <a:avLst/>
                    </a:prstGeom>
                  </pic:spPr>
                </pic:pic>
              </a:graphicData>
            </a:graphic>
          </wp:inline>
        </w:drawing>
      </w:r>
    </w:p>
    <w:p w:rsidR="00471D2A" w:rsidRDefault="00471D2A" w:rsidP="00471D2A">
      <w:pPr>
        <w:pStyle w:val="ListParagraph"/>
        <w:numPr>
          <w:ilvl w:val="2"/>
          <w:numId w:val="4"/>
        </w:numPr>
      </w:pPr>
      <w:r>
        <w:t>The normality and independence is checked because the histogram is representing a bell-shaped curve</w:t>
      </w:r>
    </w:p>
    <w:p w:rsidR="00E614E2" w:rsidRDefault="00E614E2" w:rsidP="00E614E2">
      <w:pPr>
        <w:pStyle w:val="ListParagraph"/>
        <w:numPr>
          <w:ilvl w:val="0"/>
          <w:numId w:val="4"/>
        </w:numPr>
      </w:pPr>
    </w:p>
    <w:p w:rsidR="008732D9" w:rsidRDefault="008732D9" w:rsidP="008732D9">
      <w:pPr>
        <w:pStyle w:val="ListParagraph"/>
        <w:numPr>
          <w:ilvl w:val="1"/>
          <w:numId w:val="4"/>
        </w:numPr>
      </w:pPr>
      <w:r>
        <w:t>23.29 predicted rating</w:t>
      </w:r>
    </w:p>
    <w:p w:rsidR="008732D9" w:rsidRDefault="008732D9" w:rsidP="008732D9">
      <w:pPr>
        <w:pStyle w:val="ListParagraph"/>
        <w:numPr>
          <w:ilvl w:val="1"/>
          <w:numId w:val="4"/>
        </w:numPr>
      </w:pPr>
      <w:proofErr w:type="spellStart"/>
      <w:r>
        <w:t>Yhat</w:t>
      </w:r>
      <w:proofErr w:type="spellEnd"/>
      <w:r>
        <w:t xml:space="preserve"> = 62.54 -1.95*9 + 2.83*0 – 3.33*3 – 0.06*210</w:t>
      </w:r>
    </w:p>
    <w:p w:rsidR="008732D9" w:rsidRDefault="003E0D40" w:rsidP="003E0D40">
      <w:pPr>
        <w:pStyle w:val="ListParagraph"/>
        <w:numPr>
          <w:ilvl w:val="1"/>
          <w:numId w:val="4"/>
        </w:numPr>
      </w:pPr>
      <w:r w:rsidRPr="003E0D40">
        <w:t>-3.47</w:t>
      </w:r>
    </w:p>
    <w:p w:rsidR="003E0D40" w:rsidRDefault="003E0D40" w:rsidP="003E0D40">
      <w:pPr>
        <w:pStyle w:val="ListParagraph"/>
        <w:numPr>
          <w:ilvl w:val="1"/>
          <w:numId w:val="4"/>
        </w:numPr>
      </w:pPr>
      <w:r>
        <w:t xml:space="preserve">Rating – </w:t>
      </w:r>
      <w:proofErr w:type="spellStart"/>
      <w:r>
        <w:t>yhat</w:t>
      </w:r>
      <w:proofErr w:type="spellEnd"/>
      <w:r>
        <w:t xml:space="preserve"> value</w:t>
      </w:r>
    </w:p>
    <w:p w:rsidR="003E0D40" w:rsidRDefault="003E0D40" w:rsidP="003E0D40">
      <w:pPr>
        <w:pStyle w:val="ListParagraph"/>
        <w:numPr>
          <w:ilvl w:val="0"/>
          <w:numId w:val="4"/>
        </w:numPr>
      </w:pPr>
    </w:p>
    <w:p w:rsidR="003E0D40" w:rsidRDefault="003E0D40" w:rsidP="003E0D40">
      <w:pPr>
        <w:pStyle w:val="ListParagraph"/>
        <w:numPr>
          <w:ilvl w:val="1"/>
          <w:numId w:val="4"/>
        </w:numPr>
      </w:pPr>
      <w:r>
        <w:t xml:space="preserve">62.53. </w:t>
      </w:r>
      <w:proofErr w:type="spellStart"/>
      <w:r>
        <w:t>Yhat</w:t>
      </w:r>
      <w:proofErr w:type="spellEnd"/>
      <w:r>
        <w:t xml:space="preserve"> = 62.54 -1.95*0 + 2.83*0 – 3.33*0 – 0.06*0</w:t>
      </w:r>
    </w:p>
    <w:p w:rsidR="003E0D40" w:rsidRDefault="003E0D40" w:rsidP="003E0D40">
      <w:pPr>
        <w:pStyle w:val="ListParagraph"/>
        <w:numPr>
          <w:ilvl w:val="1"/>
          <w:numId w:val="4"/>
        </w:numPr>
      </w:pPr>
      <w:r>
        <w:t>This is the estimated value because the estimated intercept is 62.54 and the other values are all 0</w:t>
      </w:r>
    </w:p>
    <w:p w:rsidR="003E0D40" w:rsidRDefault="003E0D40" w:rsidP="003E0D40">
      <w:pPr>
        <w:pStyle w:val="ListParagraph"/>
        <w:numPr>
          <w:ilvl w:val="1"/>
          <w:numId w:val="4"/>
        </w:numPr>
      </w:pPr>
      <w:r>
        <w:t xml:space="preserve">65.36. </w:t>
      </w:r>
      <w:proofErr w:type="spellStart"/>
      <w:r>
        <w:t>Yhat</w:t>
      </w:r>
      <w:proofErr w:type="spellEnd"/>
      <w:r>
        <w:t xml:space="preserve"> = 62.54 -1.95*0 + 2.83*</w:t>
      </w:r>
      <w:r w:rsidR="0066525D">
        <w:t>1</w:t>
      </w:r>
      <w:r>
        <w:t xml:space="preserve"> – 3.33*0 – 0.06*</w:t>
      </w:r>
      <w:r w:rsidR="0066525D">
        <w:t>0</w:t>
      </w:r>
    </w:p>
    <w:p w:rsidR="0066525D" w:rsidRDefault="002A05A9" w:rsidP="0066525D">
      <w:pPr>
        <w:pStyle w:val="ListParagraph"/>
        <w:numPr>
          <w:ilvl w:val="1"/>
          <w:numId w:val="4"/>
        </w:numPr>
      </w:pPr>
      <w:r>
        <w:t xml:space="preserve">0.116. </w:t>
      </w:r>
      <w:r w:rsidR="0066525D">
        <w:t>When you add 0.116 fiber, the rating goes up 1.</w:t>
      </w:r>
    </w:p>
    <w:p w:rsidR="00701E51" w:rsidRDefault="0066525D" w:rsidP="0066525D">
      <w:pPr>
        <w:pStyle w:val="ListParagraph"/>
        <w:numPr>
          <w:ilvl w:val="1"/>
          <w:numId w:val="4"/>
        </w:numPr>
      </w:pPr>
      <w:r>
        <w:t>When you add one fiber to it, the rating increases by 2.83.</w:t>
      </w:r>
    </w:p>
    <w:p w:rsidR="0066525D" w:rsidRDefault="0066525D" w:rsidP="003E0D40">
      <w:pPr>
        <w:pStyle w:val="ListParagraph"/>
        <w:numPr>
          <w:ilvl w:val="1"/>
          <w:numId w:val="4"/>
        </w:numPr>
      </w:pPr>
    </w:p>
    <w:p w:rsidR="0066525D" w:rsidRDefault="0066525D" w:rsidP="0066525D">
      <w:pPr>
        <w:pStyle w:val="ListParagraph"/>
        <w:numPr>
          <w:ilvl w:val="2"/>
          <w:numId w:val="4"/>
        </w:numPr>
      </w:pPr>
      <w:r>
        <w:t xml:space="preserve">71.03. </w:t>
      </w:r>
      <w:proofErr w:type="spellStart"/>
      <w:r>
        <w:t>Yhat</w:t>
      </w:r>
      <w:proofErr w:type="spellEnd"/>
      <w:r>
        <w:t xml:space="preserve"> = 62.54 -1.95*0 + 2.83*3 – 3.33*0 – 0.06*0</w:t>
      </w:r>
    </w:p>
    <w:p w:rsidR="0066525D" w:rsidRDefault="0066525D" w:rsidP="0066525D">
      <w:pPr>
        <w:pStyle w:val="ListParagraph"/>
        <w:numPr>
          <w:ilvl w:val="2"/>
          <w:numId w:val="4"/>
        </w:numPr>
      </w:pPr>
      <w:r>
        <w:t>When you add 2 more fibers, the value goes up 2.83(2) because the rating went up 2.83(2)</w:t>
      </w:r>
    </w:p>
    <w:p w:rsidR="0066525D" w:rsidRDefault="0066525D" w:rsidP="0066525D">
      <w:pPr>
        <w:pStyle w:val="ListParagraph"/>
        <w:numPr>
          <w:ilvl w:val="0"/>
          <w:numId w:val="4"/>
        </w:numPr>
      </w:pPr>
    </w:p>
    <w:p w:rsidR="0066525D" w:rsidRDefault="0066525D" w:rsidP="0066525D">
      <w:pPr>
        <w:pStyle w:val="ListParagraph"/>
        <w:numPr>
          <w:ilvl w:val="1"/>
          <w:numId w:val="4"/>
        </w:numPr>
      </w:pPr>
      <w:r w:rsidRPr="0066525D">
        <w:t>57.38</w:t>
      </w:r>
      <w:r>
        <w:t>. Y(hat) = 62.54 -1.95*7 + 2.83*3 – 3.33*0 – 0.06*0</w:t>
      </w:r>
    </w:p>
    <w:p w:rsidR="0066525D" w:rsidRDefault="0066525D" w:rsidP="0066525D">
      <w:pPr>
        <w:pStyle w:val="ListParagraph"/>
        <w:numPr>
          <w:ilvl w:val="1"/>
          <w:numId w:val="4"/>
        </w:numPr>
      </w:pPr>
      <w:r>
        <w:t xml:space="preserve">0.06. When you add 0.06 sugars, the rating goes </w:t>
      </w:r>
      <w:r w:rsidR="00D640BD">
        <w:t>down</w:t>
      </w:r>
      <w:r>
        <w:t xml:space="preserve"> by one. </w:t>
      </w:r>
    </w:p>
    <w:p w:rsidR="00D640BD" w:rsidRDefault="00D640BD" w:rsidP="008220EA">
      <w:pPr>
        <w:pStyle w:val="ListParagraph"/>
        <w:numPr>
          <w:ilvl w:val="1"/>
          <w:numId w:val="4"/>
        </w:numPr>
      </w:pPr>
      <w:r>
        <w:t>The difference between the predicted ratings for Shredded Wheat and Frosted-Mini-Wheats is that you are doing 7*1.95 so the rating goes down from the amount of sugar being added (1 rating point down for each 0.06 sugars added)</w:t>
      </w:r>
    </w:p>
    <w:p w:rsidR="008220EA" w:rsidRDefault="008220EA" w:rsidP="008220EA">
      <w:pPr>
        <w:pStyle w:val="ListParagraph"/>
        <w:numPr>
          <w:ilvl w:val="0"/>
          <w:numId w:val="4"/>
        </w:numPr>
      </w:pPr>
    </w:p>
    <w:p w:rsidR="008220EA" w:rsidRDefault="008220EA" w:rsidP="008220EA">
      <w:pPr>
        <w:pStyle w:val="ListParagraph"/>
        <w:numPr>
          <w:ilvl w:val="1"/>
          <w:numId w:val="4"/>
        </w:numPr>
      </w:pPr>
      <w:r>
        <w:t>R-Squared: 0.973 and Root MSE: 2.385</w:t>
      </w:r>
    </w:p>
    <w:p w:rsidR="00D34D4E" w:rsidRDefault="00D34D4E" w:rsidP="008220EA">
      <w:pPr>
        <w:pStyle w:val="ListParagraph"/>
        <w:numPr>
          <w:ilvl w:val="1"/>
          <w:numId w:val="4"/>
        </w:numPr>
      </w:pPr>
      <w:r>
        <w:t xml:space="preserve">R-Squared is </w:t>
      </w:r>
      <w:proofErr w:type="spellStart"/>
      <w:r>
        <w:t>interpretated</w:t>
      </w:r>
      <w:proofErr w:type="spellEnd"/>
      <w:r>
        <w:t xml:space="preserve"> as: 97.3% of total variation in rating is explained by the model with sugars, fat, sodium, and fiber.</w:t>
      </w:r>
    </w:p>
    <w:p w:rsidR="00D34D4E" w:rsidRDefault="00D34D4E" w:rsidP="008220EA">
      <w:pPr>
        <w:pStyle w:val="ListParagraph"/>
        <w:numPr>
          <w:ilvl w:val="1"/>
          <w:numId w:val="4"/>
        </w:numPr>
      </w:pPr>
      <w:r>
        <w:lastRenderedPageBreak/>
        <w:t>The Root MSE value is the average distance from actual rating to the predicted rating is 2.385.</w:t>
      </w:r>
    </w:p>
    <w:p w:rsidR="00D34D4E" w:rsidRDefault="00D34D4E" w:rsidP="008220EA">
      <w:pPr>
        <w:pStyle w:val="ListParagraph"/>
        <w:numPr>
          <w:ilvl w:val="1"/>
          <w:numId w:val="4"/>
        </w:numPr>
      </w:pPr>
      <w:r>
        <w:t>I think that it predicts it very well. If the average distance from the actual rating and the predicted rating is only 2.385, that means the prediction is not far off at all.</w:t>
      </w:r>
    </w:p>
    <w:p w:rsidR="00D34D4E" w:rsidRDefault="00D34D4E" w:rsidP="00D34D4E">
      <w:pPr>
        <w:pStyle w:val="ListParagraph"/>
        <w:numPr>
          <w:ilvl w:val="0"/>
          <w:numId w:val="4"/>
        </w:numPr>
      </w:pPr>
    </w:p>
    <w:p w:rsidR="002E1C0E" w:rsidRDefault="002E1C0E" w:rsidP="002E1C0E">
      <w:pPr>
        <w:pStyle w:val="ListParagraph"/>
        <w:numPr>
          <w:ilvl w:val="1"/>
          <w:numId w:val="4"/>
        </w:numPr>
      </w:pPr>
      <w:r>
        <w:rPr>
          <w:noProof/>
        </w:rPr>
        <w:drawing>
          <wp:inline distT="0" distB="0" distL="0" distR="0" wp14:anchorId="7B8010F9" wp14:editId="3FA81609">
            <wp:extent cx="4542692" cy="199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087" cy="211480"/>
                    </a:xfrm>
                    <a:prstGeom prst="rect">
                      <a:avLst/>
                    </a:prstGeom>
                  </pic:spPr>
                </pic:pic>
              </a:graphicData>
            </a:graphic>
          </wp:inline>
        </w:drawing>
      </w:r>
    </w:p>
    <w:p w:rsidR="002E1C0E" w:rsidRDefault="002E1C0E" w:rsidP="002E1C0E">
      <w:pPr>
        <w:pStyle w:val="ListParagraph"/>
        <w:numPr>
          <w:ilvl w:val="1"/>
          <w:numId w:val="4"/>
        </w:numPr>
      </w:pPr>
      <w:r>
        <w:rPr>
          <w:noProof/>
        </w:rPr>
        <w:drawing>
          <wp:inline distT="0" distB="0" distL="0" distR="0" wp14:anchorId="19022F1A" wp14:editId="3BCEB941">
            <wp:extent cx="4489938" cy="22830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014" cy="238323"/>
                    </a:xfrm>
                    <a:prstGeom prst="rect">
                      <a:avLst/>
                    </a:prstGeom>
                  </pic:spPr>
                </pic:pic>
              </a:graphicData>
            </a:graphic>
          </wp:inline>
        </w:drawing>
      </w:r>
    </w:p>
    <w:p w:rsidR="002E1C0E" w:rsidRDefault="002E1C0E" w:rsidP="002E1C0E">
      <w:pPr>
        <w:pStyle w:val="ListParagraph"/>
        <w:numPr>
          <w:ilvl w:val="1"/>
          <w:numId w:val="4"/>
        </w:numPr>
      </w:pPr>
      <w:r>
        <w:t>I think if you add protein, your correlation rate will be higher and adding it will help reduce the Root MSE value to help strengthen the relationship between the variables.</w:t>
      </w:r>
    </w:p>
    <w:p w:rsidR="002E1C0E" w:rsidRDefault="002E1C0E" w:rsidP="002E1C0E">
      <w:pPr>
        <w:pStyle w:val="ListParagraph"/>
        <w:numPr>
          <w:ilvl w:val="0"/>
          <w:numId w:val="4"/>
        </w:numPr>
      </w:pPr>
      <w:r>
        <w:rPr>
          <w:noProof/>
        </w:rPr>
        <w:drawing>
          <wp:inline distT="0" distB="0" distL="0" distR="0" wp14:anchorId="5EB29B08" wp14:editId="009700C5">
            <wp:extent cx="4835769" cy="2443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3659" cy="251339"/>
                    </a:xfrm>
                    <a:prstGeom prst="rect">
                      <a:avLst/>
                    </a:prstGeom>
                  </pic:spPr>
                </pic:pic>
              </a:graphicData>
            </a:graphic>
          </wp:inline>
        </w:drawing>
      </w:r>
      <w:r>
        <w:t xml:space="preserve">Using all of the variables will give you the strongest correlation. </w:t>
      </w:r>
      <w:bookmarkStart w:id="0" w:name="_GoBack"/>
      <w:bookmarkEnd w:id="0"/>
    </w:p>
    <w:sectPr w:rsidR="002E1C0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D4E" w:rsidRDefault="00D34D4E" w:rsidP="00420F2E">
      <w:pPr>
        <w:spacing w:after="0" w:line="240" w:lineRule="auto"/>
      </w:pPr>
      <w:r>
        <w:separator/>
      </w:r>
    </w:p>
  </w:endnote>
  <w:endnote w:type="continuationSeparator" w:id="0">
    <w:p w:rsidR="00D34D4E" w:rsidRDefault="00D34D4E" w:rsidP="0042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D4E" w:rsidRDefault="00D34D4E" w:rsidP="00420F2E">
      <w:pPr>
        <w:spacing w:after="0" w:line="240" w:lineRule="auto"/>
      </w:pPr>
      <w:r>
        <w:separator/>
      </w:r>
    </w:p>
  </w:footnote>
  <w:footnote w:type="continuationSeparator" w:id="0">
    <w:p w:rsidR="00D34D4E" w:rsidRDefault="00D34D4E" w:rsidP="0042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D4E" w:rsidRDefault="00D34D4E">
    <w:pPr>
      <w:pStyle w:val="Header"/>
    </w:pPr>
    <w:r>
      <w:t>Adam Chlebek</w:t>
    </w:r>
  </w:p>
  <w:p w:rsidR="00D34D4E" w:rsidRDefault="00D34D4E">
    <w:pPr>
      <w:pStyle w:val="Header"/>
    </w:pPr>
    <w:r>
      <w:t>10/30/2019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12807"/>
    <w:multiLevelType w:val="hybridMultilevel"/>
    <w:tmpl w:val="12DE4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2323D"/>
    <w:multiLevelType w:val="hybridMultilevel"/>
    <w:tmpl w:val="04CEA3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51DC3"/>
    <w:multiLevelType w:val="hybridMultilevel"/>
    <w:tmpl w:val="91922C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B2F65"/>
    <w:multiLevelType w:val="hybridMultilevel"/>
    <w:tmpl w:val="AE349E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6B"/>
    <w:rsid w:val="001F04F3"/>
    <w:rsid w:val="001F24CA"/>
    <w:rsid w:val="00201483"/>
    <w:rsid w:val="0021604A"/>
    <w:rsid w:val="00216763"/>
    <w:rsid w:val="00217B5E"/>
    <w:rsid w:val="002736B4"/>
    <w:rsid w:val="00275F7E"/>
    <w:rsid w:val="002A05A9"/>
    <w:rsid w:val="002E1C0E"/>
    <w:rsid w:val="00397B32"/>
    <w:rsid w:val="003C0915"/>
    <w:rsid w:val="003D2C3B"/>
    <w:rsid w:val="003E0D40"/>
    <w:rsid w:val="003F5518"/>
    <w:rsid w:val="00420F2E"/>
    <w:rsid w:val="00471D2A"/>
    <w:rsid w:val="004C7452"/>
    <w:rsid w:val="00536410"/>
    <w:rsid w:val="00594117"/>
    <w:rsid w:val="005F5AC4"/>
    <w:rsid w:val="0066525D"/>
    <w:rsid w:val="006A5B56"/>
    <w:rsid w:val="006C2A12"/>
    <w:rsid w:val="006F3847"/>
    <w:rsid w:val="00701E51"/>
    <w:rsid w:val="008163C2"/>
    <w:rsid w:val="008220EA"/>
    <w:rsid w:val="008732D9"/>
    <w:rsid w:val="00963F6D"/>
    <w:rsid w:val="00970D56"/>
    <w:rsid w:val="009911EB"/>
    <w:rsid w:val="00A2238A"/>
    <w:rsid w:val="00A93D1A"/>
    <w:rsid w:val="00AB5298"/>
    <w:rsid w:val="00AD5B90"/>
    <w:rsid w:val="00B2200B"/>
    <w:rsid w:val="00B90096"/>
    <w:rsid w:val="00B93D6B"/>
    <w:rsid w:val="00BA2AFE"/>
    <w:rsid w:val="00C1079B"/>
    <w:rsid w:val="00C33818"/>
    <w:rsid w:val="00D34D4E"/>
    <w:rsid w:val="00D640BD"/>
    <w:rsid w:val="00E43D9D"/>
    <w:rsid w:val="00E614E2"/>
    <w:rsid w:val="00E622D0"/>
    <w:rsid w:val="00EC1A91"/>
    <w:rsid w:val="00EF0A34"/>
    <w:rsid w:val="00F8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054E"/>
  <w15:chartTrackingRefBased/>
  <w15:docId w15:val="{14A1D178-A9F1-4E2B-AF0D-EDC58ADF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2E"/>
  </w:style>
  <w:style w:type="paragraph" w:styleId="Footer">
    <w:name w:val="footer"/>
    <w:basedOn w:val="Normal"/>
    <w:link w:val="FooterChar"/>
    <w:uiPriority w:val="99"/>
    <w:unhideWhenUsed/>
    <w:rsid w:val="0042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2E"/>
  </w:style>
  <w:style w:type="paragraph" w:styleId="ListParagraph">
    <w:name w:val="List Paragraph"/>
    <w:basedOn w:val="Normal"/>
    <w:uiPriority w:val="34"/>
    <w:qFormat/>
    <w:rsid w:val="00420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EE00A20E</Template>
  <TotalTime>286</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Chlebek</dc:creator>
  <cp:keywords/>
  <dc:description/>
  <cp:lastModifiedBy>Adam Chlebek</cp:lastModifiedBy>
  <cp:revision>27</cp:revision>
  <dcterms:created xsi:type="dcterms:W3CDTF">2019-10-14T17:35:00Z</dcterms:created>
  <dcterms:modified xsi:type="dcterms:W3CDTF">2019-11-04T23:18:00Z</dcterms:modified>
</cp:coreProperties>
</file>