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EB" w:rsidRDefault="003D2C3B" w:rsidP="00420F2E">
      <w:pPr>
        <w:jc w:val="center"/>
      </w:pPr>
      <w:r>
        <w:t>Lab 5</w:t>
      </w:r>
    </w:p>
    <w:p w:rsidR="00420F2E" w:rsidRDefault="00420F2E" w:rsidP="00420F2E"/>
    <w:p w:rsidR="00C33818" w:rsidRDefault="003D2C3B" w:rsidP="003D2C3B">
      <w:pPr>
        <w:pStyle w:val="ListParagraph"/>
        <w:numPr>
          <w:ilvl w:val="0"/>
          <w:numId w:val="3"/>
        </w:numPr>
      </w:pPr>
      <w:r>
        <w:t>A</w:t>
      </w:r>
    </w:p>
    <w:p w:rsidR="003D2C3B" w:rsidRDefault="003D2C3B" w:rsidP="003D2C3B">
      <w:pPr>
        <w:pStyle w:val="ListParagraph"/>
        <w:numPr>
          <w:ilvl w:val="1"/>
          <w:numId w:val="3"/>
        </w:numPr>
      </w:pPr>
      <w:r>
        <w:t>Explanatory: Mileage. Response: Price</w:t>
      </w:r>
    </w:p>
    <w:p w:rsidR="003D2C3B" w:rsidRDefault="003D2C3B" w:rsidP="003D2C3B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65F054D7" wp14:editId="35F45274">
            <wp:extent cx="1909267" cy="1437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62" cy="144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3B" w:rsidRDefault="003D2C3B" w:rsidP="003D2C3B">
      <w:pPr>
        <w:pStyle w:val="ListParagraph"/>
        <w:numPr>
          <w:ilvl w:val="0"/>
          <w:numId w:val="3"/>
        </w:numPr>
      </w:pPr>
    </w:p>
    <w:p w:rsidR="003D2C3B" w:rsidRDefault="003D2C3B" w:rsidP="003D2C3B">
      <w:pPr>
        <w:pStyle w:val="ListParagraph"/>
        <w:numPr>
          <w:ilvl w:val="1"/>
          <w:numId w:val="3"/>
        </w:numPr>
      </w:pPr>
      <w:r>
        <w:t>Y is predicted price of the car and X is how fast the car value depreciates per mile</w:t>
      </w:r>
    </w:p>
    <w:p w:rsidR="003D2C3B" w:rsidRDefault="003D2C3B" w:rsidP="003D2C3B">
      <w:pPr>
        <w:pStyle w:val="ListParagraph"/>
        <w:numPr>
          <w:ilvl w:val="1"/>
          <w:numId w:val="3"/>
        </w:numPr>
      </w:pPr>
      <w:r>
        <w:t>Linearity, Constant Variance, Normality and Independence.</w:t>
      </w:r>
    </w:p>
    <w:p w:rsidR="003D2C3B" w:rsidRDefault="003D2C3B" w:rsidP="003D2C3B">
      <w:pPr>
        <w:pStyle w:val="ListParagraph"/>
        <w:numPr>
          <w:ilvl w:val="0"/>
          <w:numId w:val="3"/>
        </w:numPr>
      </w:pPr>
    </w:p>
    <w:p w:rsidR="00E622D0" w:rsidRDefault="00E622D0" w:rsidP="00E622D0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6C1A667" wp14:editId="1B215D81">
            <wp:extent cx="2675606" cy="201899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263" cy="202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D0" w:rsidRDefault="00E622D0" w:rsidP="00E622D0">
      <w:pPr>
        <w:pStyle w:val="ListParagraph"/>
        <w:numPr>
          <w:ilvl w:val="1"/>
          <w:numId w:val="3"/>
        </w:numPr>
      </w:pPr>
      <w:r>
        <w:t>In this case, Linearity is satisfied. Constant Variance is satisfied because there is a wide enough range in the points on the res vs pred graph.</w:t>
      </w:r>
    </w:p>
    <w:p w:rsidR="00E622D0" w:rsidRDefault="00E622D0" w:rsidP="00E622D0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4B0DAD36" wp14:editId="5E4C1B2A">
            <wp:extent cx="2293088" cy="22896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089" cy="229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D0" w:rsidRDefault="00E622D0" w:rsidP="00E622D0">
      <w:pPr>
        <w:pStyle w:val="ListParagraph"/>
        <w:numPr>
          <w:ilvl w:val="1"/>
          <w:numId w:val="3"/>
        </w:numPr>
      </w:pPr>
      <w:r>
        <w:t>Since the graph follows a bell curve and the points are staying very close to the residual line, this means it follows normality.</w:t>
      </w:r>
    </w:p>
    <w:p w:rsidR="00E622D0" w:rsidRDefault="00E622D0" w:rsidP="00E622D0">
      <w:pPr>
        <w:pStyle w:val="ListParagraph"/>
        <w:numPr>
          <w:ilvl w:val="0"/>
          <w:numId w:val="3"/>
        </w:numPr>
      </w:pPr>
    </w:p>
    <w:p w:rsidR="00E622D0" w:rsidRDefault="00E622D0" w:rsidP="00E622D0">
      <w:pPr>
        <w:pStyle w:val="ListParagraph"/>
        <w:numPr>
          <w:ilvl w:val="1"/>
          <w:numId w:val="3"/>
        </w:numPr>
      </w:pPr>
      <w:r>
        <w:t>Yhat = 71.09 – 0.59 * Mileage</w:t>
      </w:r>
      <w:r w:rsidR="002736B4" w:rsidRPr="002736B4">
        <w:rPr>
          <w:noProof/>
        </w:rPr>
        <w:t xml:space="preserve"> </w:t>
      </w:r>
      <w:r w:rsidR="002736B4">
        <w:rPr>
          <w:noProof/>
        </w:rPr>
        <w:drawing>
          <wp:inline distT="0" distB="0" distL="0" distR="0" wp14:anchorId="7D56DBC5" wp14:editId="0483F236">
            <wp:extent cx="3664915" cy="3290771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644" cy="33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FE" w:rsidRDefault="002736B4" w:rsidP="00E622D0">
      <w:pPr>
        <w:pStyle w:val="ListParagraph"/>
        <w:numPr>
          <w:ilvl w:val="1"/>
          <w:numId w:val="3"/>
        </w:numPr>
      </w:pPr>
      <w:r>
        <w:t>This intercept means that with 0 miles on it, the car is estimated to be 71.09 (71,000)</w:t>
      </w:r>
    </w:p>
    <w:p w:rsidR="002736B4" w:rsidRDefault="002736B4" w:rsidP="00E622D0">
      <w:pPr>
        <w:pStyle w:val="ListParagraph"/>
        <w:numPr>
          <w:ilvl w:val="1"/>
          <w:numId w:val="3"/>
        </w:numPr>
      </w:pPr>
      <w:r>
        <w:t>This slope means that for each 1,000 miles, the cost goes down about 590 dollars.</w:t>
      </w:r>
    </w:p>
    <w:p w:rsidR="002736B4" w:rsidRDefault="002736B4" w:rsidP="002736B4">
      <w:pPr>
        <w:pStyle w:val="ListParagraph"/>
        <w:numPr>
          <w:ilvl w:val="0"/>
          <w:numId w:val="3"/>
        </w:numPr>
      </w:pPr>
    </w:p>
    <w:p w:rsidR="002736B4" w:rsidRDefault="002736B4" w:rsidP="002736B4">
      <w:pPr>
        <w:pStyle w:val="ListParagraph"/>
        <w:numPr>
          <w:ilvl w:val="1"/>
          <w:numId w:val="3"/>
        </w:numPr>
      </w:pPr>
      <w:r>
        <w:t>Test Statistic = -10.40. This is calculated by doing -0.589/0.05665</w:t>
      </w:r>
      <w:r w:rsidR="00EF0A34">
        <w:t xml:space="preserve"> (Parameter Estimate/Standard Error)</w:t>
      </w:r>
    </w:p>
    <w:p w:rsidR="00EF0A34" w:rsidRDefault="00EF0A34" w:rsidP="002736B4">
      <w:pPr>
        <w:pStyle w:val="ListParagraph"/>
        <w:numPr>
          <w:ilvl w:val="1"/>
          <w:numId w:val="3"/>
        </w:numPr>
      </w:pPr>
      <w:r>
        <w:t>P-value is &lt; 0.0001</w:t>
      </w:r>
    </w:p>
    <w:p w:rsidR="00EF0A34" w:rsidRDefault="00EF0A34" w:rsidP="002736B4">
      <w:pPr>
        <w:pStyle w:val="ListParagraph"/>
        <w:numPr>
          <w:ilvl w:val="1"/>
          <w:numId w:val="3"/>
        </w:numPr>
      </w:pPr>
      <w:r>
        <w:t>At the 0.05 significance level, there is statistically significant evidence that the population slope of mileage is nonzero when price is in the model.</w:t>
      </w:r>
    </w:p>
    <w:p w:rsidR="00EF0A34" w:rsidRDefault="00EF0A34" w:rsidP="00EF0A34">
      <w:pPr>
        <w:pStyle w:val="ListParagraph"/>
        <w:numPr>
          <w:ilvl w:val="0"/>
          <w:numId w:val="3"/>
        </w:numPr>
      </w:pPr>
    </w:p>
    <w:p w:rsidR="00EF0A34" w:rsidRDefault="00EF0A34" w:rsidP="00EF0A34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9D16AF5" wp14:editId="795C1ADA">
            <wp:extent cx="3204058" cy="5544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675" cy="55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95% confidence interval for B1 is (-0.70, -0.47)</w:t>
      </w:r>
    </w:p>
    <w:p w:rsidR="00EF0A34" w:rsidRDefault="00EF0A34" w:rsidP="00EF0A34">
      <w:pPr>
        <w:pStyle w:val="ListParagraph"/>
        <w:numPr>
          <w:ilvl w:val="1"/>
          <w:numId w:val="3"/>
        </w:numPr>
      </w:pPr>
      <w:r>
        <w:t>We are 95% confident that the population mean price for all used 2007 Porsche cars decreases between 0.70 and 0.47 for every increase of 1 mile in mileage.</w:t>
      </w:r>
    </w:p>
    <w:p w:rsidR="00EF0A34" w:rsidRDefault="00EF0A34" w:rsidP="00EF0A34">
      <w:pPr>
        <w:pStyle w:val="ListParagraph"/>
        <w:numPr>
          <w:ilvl w:val="0"/>
          <w:numId w:val="3"/>
        </w:numPr>
      </w:pPr>
      <w:r>
        <w:t xml:space="preserve"> </w:t>
      </w:r>
    </w:p>
    <w:p w:rsidR="006A5B56" w:rsidRDefault="006A5B56" w:rsidP="006A5B56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14E952B8" wp14:editId="4D782FDC">
            <wp:extent cx="3160166" cy="880444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304" cy="8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56" w:rsidRDefault="006A5B56" w:rsidP="006A5B56">
      <w:pPr>
        <w:pStyle w:val="ListParagraph"/>
        <w:numPr>
          <w:ilvl w:val="1"/>
          <w:numId w:val="3"/>
        </w:numPr>
      </w:pPr>
      <w:r>
        <w:t xml:space="preserve">Model is # of explanatory variables. Error is n – is # of explanatory variables – 1. Total is n – 1. </w:t>
      </w:r>
    </w:p>
    <w:p w:rsidR="006A5B56" w:rsidRDefault="006A5B56" w:rsidP="006A5B56">
      <w:pPr>
        <w:pStyle w:val="ListParagraph"/>
        <w:numPr>
          <w:ilvl w:val="1"/>
          <w:numId w:val="3"/>
        </w:numPr>
      </w:pPr>
    </w:p>
    <w:p w:rsidR="006A5B56" w:rsidRDefault="001F04F3" w:rsidP="006A5B56">
      <w:pPr>
        <w:pStyle w:val="ListParagraph"/>
        <w:numPr>
          <w:ilvl w:val="2"/>
          <w:numId w:val="3"/>
        </w:numPr>
      </w:pPr>
      <w:r>
        <w:rPr>
          <w:noProof/>
        </w:rPr>
        <w:lastRenderedPageBreak/>
        <w:drawing>
          <wp:inline distT="0" distB="0" distL="0" distR="0" wp14:anchorId="48A8C2F2" wp14:editId="27827EDE">
            <wp:extent cx="1454473" cy="14849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933" cy="148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F3" w:rsidRDefault="001F04F3" w:rsidP="006A5B56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6DF762D5" wp14:editId="47D55B71">
            <wp:extent cx="1142622" cy="92171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228" cy="9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56" w:rsidRDefault="001F04F3" w:rsidP="006A5B56">
      <w:pPr>
        <w:pStyle w:val="ListParagraph"/>
        <w:numPr>
          <w:ilvl w:val="1"/>
          <w:numId w:val="3"/>
        </w:numPr>
      </w:pPr>
      <w:r>
        <w:t>Yhay_ybar2 is the Sum of Squares of the Model (SS(model)). Y_yhat2 is the Sum of Squares of the Error (SS(E)). Y_ybar2 is the corrected total (Sum of Squares of Model plus Sum of Squares of the Error)</w:t>
      </w:r>
    </w:p>
    <w:p w:rsidR="006A5B56" w:rsidRDefault="001F04F3" w:rsidP="006A5B56">
      <w:pPr>
        <w:pStyle w:val="ListParagraph"/>
        <w:numPr>
          <w:ilvl w:val="1"/>
          <w:numId w:val="3"/>
        </w:numPr>
      </w:pPr>
      <w:r>
        <w:t>The F Value that is calculated gives the F statistic for the F test and is calculated doing the Sum of Squares of Model/(Sum of Squares of Error / Degrees of Freedom for the Error)) which comes out to 108.25.</w:t>
      </w:r>
      <w:bookmarkStart w:id="0" w:name="_GoBack"/>
      <w:bookmarkEnd w:id="0"/>
    </w:p>
    <w:p w:rsidR="006A5B56" w:rsidRDefault="006A5B56" w:rsidP="006A5B56">
      <w:pPr>
        <w:pStyle w:val="ListParagraph"/>
        <w:numPr>
          <w:ilvl w:val="0"/>
          <w:numId w:val="3"/>
        </w:numPr>
      </w:pPr>
    </w:p>
    <w:p w:rsidR="006A5B56" w:rsidRDefault="006A5B56" w:rsidP="006A5B56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AC8DABF" wp14:editId="2A750043">
            <wp:extent cx="2905125" cy="590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R-squared Value is 0.7945</w:t>
      </w:r>
    </w:p>
    <w:p w:rsidR="006A5B56" w:rsidRDefault="00970D56" w:rsidP="006A5B56">
      <w:pPr>
        <w:pStyle w:val="ListParagraph"/>
        <w:numPr>
          <w:ilvl w:val="1"/>
          <w:numId w:val="3"/>
        </w:numPr>
      </w:pPr>
      <w:r>
        <w:t>R Squared is calculated from SS(Model)/SS(Total)</w:t>
      </w:r>
    </w:p>
    <w:p w:rsidR="00397B32" w:rsidRDefault="00397B32" w:rsidP="006A5B56">
      <w:pPr>
        <w:pStyle w:val="ListParagraph"/>
        <w:numPr>
          <w:ilvl w:val="1"/>
          <w:numId w:val="3"/>
        </w:numPr>
      </w:pPr>
      <w:r>
        <w:t>This measures the strength of the relationship between price and mileage</w:t>
      </w:r>
    </w:p>
    <w:p w:rsidR="005F5AC4" w:rsidRDefault="005F5AC4" w:rsidP="005F5AC4">
      <w:pPr>
        <w:pStyle w:val="ListParagraph"/>
        <w:numPr>
          <w:ilvl w:val="0"/>
          <w:numId w:val="3"/>
        </w:numPr>
      </w:pPr>
    </w:p>
    <w:p w:rsidR="008163C2" w:rsidRDefault="008163C2" w:rsidP="008163C2">
      <w:pPr>
        <w:pStyle w:val="ListParagraph"/>
        <w:numPr>
          <w:ilvl w:val="1"/>
          <w:numId w:val="3"/>
        </w:numPr>
      </w:pPr>
      <w:r>
        <w:t>7.17</w:t>
      </w:r>
    </w:p>
    <w:p w:rsidR="008163C2" w:rsidRDefault="008163C2" w:rsidP="008163C2">
      <w:pPr>
        <w:pStyle w:val="ListParagraph"/>
        <w:numPr>
          <w:ilvl w:val="1"/>
          <w:numId w:val="3"/>
        </w:numPr>
      </w:pPr>
      <w:r>
        <w:t>This is the square root of the sum of error squares (standard deviation)</w:t>
      </w:r>
    </w:p>
    <w:p w:rsidR="008163C2" w:rsidRDefault="008163C2" w:rsidP="008163C2">
      <w:pPr>
        <w:pStyle w:val="ListParagraph"/>
        <w:numPr>
          <w:ilvl w:val="1"/>
          <w:numId w:val="3"/>
        </w:numPr>
      </w:pPr>
      <w:r>
        <w:t>The average distance from the actual price of car to the predicted prices is 7.17 thousand dollars.</w:t>
      </w:r>
    </w:p>
    <w:p w:rsidR="008163C2" w:rsidRPr="008163C2" w:rsidRDefault="008163C2" w:rsidP="008163C2">
      <w:pPr>
        <w:pStyle w:val="ListParagraph"/>
        <w:numPr>
          <w:ilvl w:val="1"/>
          <w:numId w:val="3"/>
        </w:numPr>
      </w:pPr>
      <w:r>
        <w:t xml:space="preserve">The Root MSE stands for the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in the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X+E,</m:t>
        </m:r>
        <m:r>
          <m:rPr>
            <m:sty m:val="p"/>
          </m:rPr>
          <w:rPr>
            <w:rFonts w:eastAsiaTheme="minorEastAsia"/>
          </w:rPr>
          <m:t xml:space="preserve">where </m:t>
        </m:r>
        <m:r>
          <w:rPr>
            <w:rFonts w:ascii="Cambria Math" w:eastAsiaTheme="minorEastAsia" w:hAnsi="Cambria Math"/>
          </w:rPr>
          <m:t>E~N(0,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σ)</m:t>
        </m:r>
      </m:oMath>
      <w:r>
        <w:rPr>
          <w:rFonts w:eastAsiaTheme="minorEastAsia"/>
        </w:rPr>
        <w:t xml:space="preserve"> which is an estimate of the standard deviation of the errors</w:t>
      </w:r>
    </w:p>
    <w:p w:rsidR="008163C2" w:rsidRDefault="008163C2" w:rsidP="008163C2">
      <w:pPr>
        <w:pStyle w:val="ListParagraph"/>
        <w:numPr>
          <w:ilvl w:val="0"/>
          <w:numId w:val="3"/>
        </w:numPr>
      </w:pPr>
    </w:p>
    <w:p w:rsidR="008163C2" w:rsidRDefault="008163C2" w:rsidP="008163C2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0822D99" wp14:editId="6E552D5C">
            <wp:extent cx="3650285" cy="412129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0515" cy="41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096">
        <w:t>We are 95% confident that the population mean price for all Porshe’s in 2007 with 40,000 miles on it is between 55.3 and 61.51 thousand.</w:t>
      </w:r>
    </w:p>
    <w:p w:rsidR="00B90096" w:rsidRDefault="00B90096" w:rsidP="008163C2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EEFBD17" wp14:editId="1599C5FC">
            <wp:extent cx="3577133" cy="42624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2361" cy="43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 are 95% confident that the price for an individual 2007 Porshe with 40,000 miles is between 43.4 and 73.4 thousand.</w:t>
      </w:r>
    </w:p>
    <w:p w:rsidR="00B90096" w:rsidRDefault="00B90096" w:rsidP="008163C2">
      <w:pPr>
        <w:pStyle w:val="ListParagraph"/>
        <w:numPr>
          <w:ilvl w:val="1"/>
          <w:numId w:val="3"/>
        </w:numPr>
      </w:pPr>
      <w:r>
        <w:lastRenderedPageBreak/>
        <w:t>This is because prediction intervals are harder to estimate the response value for an individual than the population mean</w:t>
      </w:r>
    </w:p>
    <w:p w:rsidR="00B90096" w:rsidRDefault="00B90096" w:rsidP="00B90096">
      <w:pPr>
        <w:pStyle w:val="ListParagraph"/>
        <w:numPr>
          <w:ilvl w:val="0"/>
          <w:numId w:val="3"/>
        </w:numPr>
      </w:pPr>
    </w:p>
    <w:p w:rsidR="00B90096" w:rsidRDefault="004C7452" w:rsidP="00B90096">
      <w:pPr>
        <w:pStyle w:val="ListParagraph"/>
        <w:numPr>
          <w:ilvl w:val="1"/>
          <w:numId w:val="3"/>
        </w:numPr>
      </w:pPr>
      <w:r>
        <w:t>R-squared = 0.745 and root MSE = 7.17</w:t>
      </w:r>
      <w:r w:rsidRPr="004C74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2B56A0" wp14:editId="54E5E34E">
            <wp:extent cx="288607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6894" cy="62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52" w:rsidRDefault="004C7452" w:rsidP="00B90096">
      <w:pPr>
        <w:pStyle w:val="ListParagraph"/>
        <w:numPr>
          <w:ilvl w:val="1"/>
          <w:numId w:val="3"/>
        </w:numPr>
      </w:pPr>
      <w:r>
        <w:t>The price and mileage relationship is stronger because the R-squared value is closer to 1. Since the R squared value measures the strength of the relationship, the higher the number, the strong the relationship is.</w:t>
      </w:r>
    </w:p>
    <w:sectPr w:rsidR="004C745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096" w:rsidRDefault="00B90096" w:rsidP="00420F2E">
      <w:pPr>
        <w:spacing w:after="0" w:line="240" w:lineRule="auto"/>
      </w:pPr>
      <w:r>
        <w:separator/>
      </w:r>
    </w:p>
  </w:endnote>
  <w:endnote w:type="continuationSeparator" w:id="0">
    <w:p w:rsidR="00B90096" w:rsidRDefault="00B90096" w:rsidP="0042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096" w:rsidRDefault="00B90096" w:rsidP="00420F2E">
      <w:pPr>
        <w:spacing w:after="0" w:line="240" w:lineRule="auto"/>
      </w:pPr>
      <w:r>
        <w:separator/>
      </w:r>
    </w:p>
  </w:footnote>
  <w:footnote w:type="continuationSeparator" w:id="0">
    <w:p w:rsidR="00B90096" w:rsidRDefault="00B90096" w:rsidP="0042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096" w:rsidRDefault="00B90096">
    <w:pPr>
      <w:pStyle w:val="Header"/>
    </w:pPr>
    <w:r>
      <w:t>Adam Chlebek</w:t>
    </w:r>
  </w:p>
  <w:p w:rsidR="00B90096" w:rsidRDefault="00B90096">
    <w:pPr>
      <w:pStyle w:val="Header"/>
    </w:pPr>
    <w:r>
      <w:t>10/23/2019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2807"/>
    <w:multiLevelType w:val="hybridMultilevel"/>
    <w:tmpl w:val="12DE4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2323D"/>
    <w:multiLevelType w:val="hybridMultilevel"/>
    <w:tmpl w:val="04CEA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51DC3"/>
    <w:multiLevelType w:val="hybridMultilevel"/>
    <w:tmpl w:val="91922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6B"/>
    <w:rsid w:val="001F04F3"/>
    <w:rsid w:val="001F24CA"/>
    <w:rsid w:val="0021604A"/>
    <w:rsid w:val="00217B5E"/>
    <w:rsid w:val="002736B4"/>
    <w:rsid w:val="00397B32"/>
    <w:rsid w:val="003D2C3B"/>
    <w:rsid w:val="003F5518"/>
    <w:rsid w:val="00420F2E"/>
    <w:rsid w:val="004C7452"/>
    <w:rsid w:val="00536410"/>
    <w:rsid w:val="00594117"/>
    <w:rsid w:val="005F5AC4"/>
    <w:rsid w:val="006A5B56"/>
    <w:rsid w:val="006C2A12"/>
    <w:rsid w:val="006F3847"/>
    <w:rsid w:val="008163C2"/>
    <w:rsid w:val="00963F6D"/>
    <w:rsid w:val="00970D56"/>
    <w:rsid w:val="009911EB"/>
    <w:rsid w:val="00A2238A"/>
    <w:rsid w:val="00AB5298"/>
    <w:rsid w:val="00AD5B90"/>
    <w:rsid w:val="00B90096"/>
    <w:rsid w:val="00B93D6B"/>
    <w:rsid w:val="00BA2AFE"/>
    <w:rsid w:val="00C1079B"/>
    <w:rsid w:val="00C33818"/>
    <w:rsid w:val="00E43D9D"/>
    <w:rsid w:val="00E622D0"/>
    <w:rsid w:val="00EC1A91"/>
    <w:rsid w:val="00E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BF8C"/>
  <w15:chartTrackingRefBased/>
  <w15:docId w15:val="{14A1D178-A9F1-4E2B-AF0D-EDC58ADF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2E"/>
  </w:style>
  <w:style w:type="paragraph" w:styleId="Footer">
    <w:name w:val="footer"/>
    <w:basedOn w:val="Normal"/>
    <w:link w:val="FooterChar"/>
    <w:uiPriority w:val="99"/>
    <w:unhideWhenUsed/>
    <w:rsid w:val="00420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F2E"/>
  </w:style>
  <w:style w:type="paragraph" w:styleId="ListParagraph">
    <w:name w:val="List Paragraph"/>
    <w:basedOn w:val="Normal"/>
    <w:uiPriority w:val="34"/>
    <w:qFormat/>
    <w:rsid w:val="0042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ECB80969</Template>
  <TotalTime>161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Chlebek</dc:creator>
  <cp:keywords/>
  <dc:description/>
  <cp:lastModifiedBy>Adam Chlebek</cp:lastModifiedBy>
  <cp:revision>17</cp:revision>
  <dcterms:created xsi:type="dcterms:W3CDTF">2019-10-14T17:35:00Z</dcterms:created>
  <dcterms:modified xsi:type="dcterms:W3CDTF">2019-10-25T06:22:00Z</dcterms:modified>
</cp:coreProperties>
</file>