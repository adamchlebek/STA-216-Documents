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177" w:rsidRDefault="009F5177" w:rsidP="009F5177">
      <w:pPr>
        <w:jc w:val="center"/>
      </w:pPr>
      <w:r>
        <w:t>Lab 7</w:t>
      </w:r>
    </w:p>
    <w:p w:rsidR="002E1C0E" w:rsidRDefault="00AC7F7A" w:rsidP="002E1C0E">
      <w:pPr>
        <w:pStyle w:val="ListParagraph"/>
        <w:numPr>
          <w:ilvl w:val="0"/>
          <w:numId w:val="4"/>
        </w:numPr>
      </w:pPr>
      <w:r>
        <w:rPr>
          <w:noProof/>
        </w:rPr>
        <w:drawing>
          <wp:inline distT="0" distB="0" distL="0" distR="0" wp14:anchorId="2A9537C4" wp14:editId="1E2EFCE3">
            <wp:extent cx="2874873" cy="101865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3863" cy="1021842"/>
                    </a:xfrm>
                    <a:prstGeom prst="rect">
                      <a:avLst/>
                    </a:prstGeom>
                  </pic:spPr>
                </pic:pic>
              </a:graphicData>
            </a:graphic>
          </wp:inline>
        </w:drawing>
      </w:r>
    </w:p>
    <w:p w:rsidR="00AC7F7A" w:rsidRDefault="00AC7F7A" w:rsidP="002E1C0E">
      <w:pPr>
        <w:pStyle w:val="ListParagraph"/>
        <w:numPr>
          <w:ilvl w:val="0"/>
          <w:numId w:val="4"/>
        </w:numPr>
      </w:pPr>
    </w:p>
    <w:p w:rsidR="00AC7F7A" w:rsidRDefault="00AC7F7A" w:rsidP="00AC7F7A">
      <w:pPr>
        <w:pStyle w:val="ListParagraph"/>
        <w:numPr>
          <w:ilvl w:val="1"/>
          <w:numId w:val="4"/>
        </w:numPr>
      </w:pPr>
      <w:r>
        <w:rPr>
          <w:noProof/>
        </w:rPr>
        <w:drawing>
          <wp:inline distT="0" distB="0" distL="0" distR="0" wp14:anchorId="56FB0724" wp14:editId="7F8CDF6D">
            <wp:extent cx="29337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1009650"/>
                    </a:xfrm>
                    <a:prstGeom prst="rect">
                      <a:avLst/>
                    </a:prstGeom>
                  </pic:spPr>
                </pic:pic>
              </a:graphicData>
            </a:graphic>
          </wp:inline>
        </w:drawing>
      </w:r>
    </w:p>
    <w:p w:rsidR="00AC7F7A" w:rsidRDefault="00AC7F7A" w:rsidP="00AC7F7A">
      <w:pPr>
        <w:pStyle w:val="ListParagraph"/>
        <w:numPr>
          <w:ilvl w:val="1"/>
          <w:numId w:val="4"/>
        </w:numPr>
      </w:pPr>
      <w:r>
        <w:rPr>
          <w:noProof/>
        </w:rPr>
        <w:drawing>
          <wp:inline distT="0" distB="0" distL="0" distR="0" wp14:anchorId="3EFC44E0" wp14:editId="4AA6AED8">
            <wp:extent cx="32004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952500"/>
                    </a:xfrm>
                    <a:prstGeom prst="rect">
                      <a:avLst/>
                    </a:prstGeom>
                  </pic:spPr>
                </pic:pic>
              </a:graphicData>
            </a:graphic>
          </wp:inline>
        </w:drawing>
      </w:r>
    </w:p>
    <w:p w:rsidR="00AC7F7A" w:rsidRDefault="00AC7F7A" w:rsidP="00AC7F7A">
      <w:pPr>
        <w:pStyle w:val="ListParagraph"/>
        <w:numPr>
          <w:ilvl w:val="0"/>
          <w:numId w:val="4"/>
        </w:numPr>
      </w:pPr>
    </w:p>
    <w:p w:rsidR="00AC7F7A" w:rsidRDefault="00AC7F7A" w:rsidP="00AC7F7A">
      <w:pPr>
        <w:pStyle w:val="ListParagraph"/>
        <w:numPr>
          <w:ilvl w:val="1"/>
          <w:numId w:val="4"/>
        </w:numPr>
      </w:pPr>
      <w:r>
        <w:rPr>
          <w:noProof/>
        </w:rPr>
        <w:drawing>
          <wp:inline distT="0" distB="0" distL="0" distR="0" wp14:anchorId="3F47050F" wp14:editId="6384CCD3">
            <wp:extent cx="2888285" cy="2187245"/>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326" cy="2192577"/>
                    </a:xfrm>
                    <a:prstGeom prst="rect">
                      <a:avLst/>
                    </a:prstGeom>
                  </pic:spPr>
                </pic:pic>
              </a:graphicData>
            </a:graphic>
          </wp:inline>
        </w:drawing>
      </w:r>
    </w:p>
    <w:p w:rsidR="00AC7F7A" w:rsidRDefault="00B177CB" w:rsidP="00AC7F7A">
      <w:pPr>
        <w:pStyle w:val="ListParagraph"/>
        <w:numPr>
          <w:ilvl w:val="1"/>
          <w:numId w:val="4"/>
        </w:numPr>
      </w:pPr>
      <w:r>
        <w:rPr>
          <w:noProof/>
        </w:rPr>
        <w:drawing>
          <wp:inline distT="0" distB="0" distL="0" distR="0" wp14:anchorId="360F497F" wp14:editId="0E7D44C6">
            <wp:extent cx="2816352" cy="2126406"/>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1387" cy="2130208"/>
                    </a:xfrm>
                    <a:prstGeom prst="rect">
                      <a:avLst/>
                    </a:prstGeom>
                  </pic:spPr>
                </pic:pic>
              </a:graphicData>
            </a:graphic>
          </wp:inline>
        </w:drawing>
      </w:r>
    </w:p>
    <w:p w:rsidR="00B177CB" w:rsidRDefault="00B177CB" w:rsidP="00AC7F7A">
      <w:pPr>
        <w:pStyle w:val="ListParagraph"/>
        <w:numPr>
          <w:ilvl w:val="1"/>
          <w:numId w:val="4"/>
        </w:numPr>
      </w:pPr>
      <w:r>
        <w:t>$61,564 difference in average price</w:t>
      </w:r>
    </w:p>
    <w:p w:rsidR="00B177CB" w:rsidRDefault="00B177CB" w:rsidP="00B177CB">
      <w:pPr>
        <w:pStyle w:val="ListParagraph"/>
        <w:numPr>
          <w:ilvl w:val="0"/>
          <w:numId w:val="4"/>
        </w:numPr>
      </w:pPr>
    </w:p>
    <w:p w:rsidR="00B177CB" w:rsidRDefault="00B177CB" w:rsidP="00B177CB">
      <w:pPr>
        <w:pStyle w:val="ListParagraph"/>
        <w:numPr>
          <w:ilvl w:val="1"/>
          <w:numId w:val="4"/>
        </w:numPr>
      </w:pPr>
      <w:r>
        <w:rPr>
          <w:noProof/>
        </w:rPr>
        <w:drawing>
          <wp:inline distT="0" distB="0" distL="0" distR="0" wp14:anchorId="17941FB0" wp14:editId="48C23EF7">
            <wp:extent cx="3219450" cy="78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781050"/>
                    </a:xfrm>
                    <a:prstGeom prst="rect">
                      <a:avLst/>
                    </a:prstGeom>
                  </pic:spPr>
                </pic:pic>
              </a:graphicData>
            </a:graphic>
          </wp:inline>
        </w:drawing>
      </w:r>
    </w:p>
    <w:p w:rsidR="00B177CB" w:rsidRDefault="00B177CB" w:rsidP="00B177CB">
      <w:pPr>
        <w:pStyle w:val="ListParagraph"/>
        <w:numPr>
          <w:ilvl w:val="1"/>
          <w:numId w:val="4"/>
        </w:numPr>
      </w:pPr>
      <w:r>
        <w:rPr>
          <w:noProof/>
        </w:rPr>
        <w:drawing>
          <wp:inline distT="0" distB="0" distL="0" distR="0" wp14:anchorId="0EAD4C17" wp14:editId="47F5C2B2">
            <wp:extent cx="3829507" cy="289136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3479" cy="2894359"/>
                    </a:xfrm>
                    <a:prstGeom prst="rect">
                      <a:avLst/>
                    </a:prstGeom>
                  </pic:spPr>
                </pic:pic>
              </a:graphicData>
            </a:graphic>
          </wp:inline>
        </w:drawing>
      </w:r>
    </w:p>
    <w:p w:rsidR="003A05CB" w:rsidRDefault="00544889" w:rsidP="003A05CB">
      <w:pPr>
        <w:pStyle w:val="ListParagraph"/>
        <w:numPr>
          <w:ilvl w:val="0"/>
          <w:numId w:val="4"/>
        </w:numPr>
      </w:pPr>
      <w:r>
        <w:rPr>
          <w:noProof/>
        </w:rPr>
        <w:drawing>
          <wp:inline distT="0" distB="0" distL="0" distR="0" wp14:anchorId="6D6AE1A4" wp14:editId="1D760049">
            <wp:extent cx="3700304" cy="277246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8343" cy="2778484"/>
                    </a:xfrm>
                    <a:prstGeom prst="rect">
                      <a:avLst/>
                    </a:prstGeom>
                  </pic:spPr>
                </pic:pic>
              </a:graphicData>
            </a:graphic>
          </wp:inline>
        </w:drawing>
      </w:r>
    </w:p>
    <w:p w:rsidR="00544889" w:rsidRDefault="00544889" w:rsidP="003A05CB">
      <w:pPr>
        <w:pStyle w:val="ListParagraph"/>
        <w:numPr>
          <w:ilvl w:val="0"/>
          <w:numId w:val="4"/>
        </w:numPr>
      </w:pPr>
      <w:r>
        <w:t>If you look at the square feet of a house that has a fireplace, it will usually be higher and the price will be more expensive. This does not mean that the fireplace costs this much, it just means that the average cost of the house is much higher with a fireplace.</w:t>
      </w:r>
    </w:p>
    <w:p w:rsidR="00544889" w:rsidRDefault="00544889" w:rsidP="003A05CB">
      <w:pPr>
        <w:pStyle w:val="ListParagraph"/>
        <w:numPr>
          <w:ilvl w:val="0"/>
          <w:numId w:val="4"/>
        </w:numPr>
      </w:pPr>
    </w:p>
    <w:p w:rsidR="00544889" w:rsidRDefault="00544889" w:rsidP="00544889">
      <w:pPr>
        <w:pStyle w:val="ListParagraph"/>
        <w:numPr>
          <w:ilvl w:val="1"/>
          <w:numId w:val="4"/>
        </w:numPr>
      </w:pPr>
      <w:r>
        <w:t>Price(hat) = 8639.73 + 8382(Dfp) + 116.10(Living_area)</w:t>
      </w:r>
    </w:p>
    <w:p w:rsidR="00544889" w:rsidRDefault="00544889" w:rsidP="00544889">
      <w:pPr>
        <w:pStyle w:val="ListParagraph"/>
        <w:numPr>
          <w:ilvl w:val="1"/>
          <w:numId w:val="4"/>
        </w:numPr>
      </w:pPr>
      <w:r>
        <w:rPr>
          <w:noProof/>
        </w:rPr>
        <w:lastRenderedPageBreak/>
        <w:drawing>
          <wp:inline distT="0" distB="0" distL="0" distR="0" wp14:anchorId="7006B9DD" wp14:editId="439B91E7">
            <wp:extent cx="4133088" cy="848208"/>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5230" cy="850700"/>
                    </a:xfrm>
                    <a:prstGeom prst="rect">
                      <a:avLst/>
                    </a:prstGeom>
                  </pic:spPr>
                </pic:pic>
              </a:graphicData>
            </a:graphic>
          </wp:inline>
        </w:drawing>
      </w:r>
    </w:p>
    <w:p w:rsidR="00544889" w:rsidRDefault="00544889" w:rsidP="00544889">
      <w:pPr>
        <w:pStyle w:val="ListParagraph"/>
        <w:numPr>
          <w:ilvl w:val="1"/>
          <w:numId w:val="4"/>
        </w:numPr>
      </w:pPr>
    </w:p>
    <w:p w:rsidR="00544889" w:rsidRDefault="00544889" w:rsidP="00544889">
      <w:pPr>
        <w:pStyle w:val="ListParagraph"/>
        <w:numPr>
          <w:ilvl w:val="2"/>
          <w:numId w:val="4"/>
        </w:numPr>
      </w:pPr>
      <w:r>
        <w:t>Price(hat) = 8639.73 + 116.10(Living_area)</w:t>
      </w:r>
    </w:p>
    <w:p w:rsidR="00544889" w:rsidRDefault="003F5A20" w:rsidP="003F5A20">
      <w:pPr>
        <w:pStyle w:val="ListParagraph"/>
        <w:numPr>
          <w:ilvl w:val="2"/>
          <w:numId w:val="4"/>
        </w:numPr>
      </w:pPr>
      <w:r>
        <w:t>Price(hat) = 17021.73 + 116.10(Living_area)</w:t>
      </w:r>
    </w:p>
    <w:p w:rsidR="003F5A20" w:rsidRDefault="003F5A20" w:rsidP="003F5A20">
      <w:pPr>
        <w:pStyle w:val="ListParagraph"/>
        <w:numPr>
          <w:ilvl w:val="1"/>
          <w:numId w:val="4"/>
        </w:numPr>
      </w:pPr>
      <w:r>
        <w:rPr>
          <w:noProof/>
        </w:rPr>
        <w:drawing>
          <wp:inline distT="0" distB="0" distL="0" distR="0" wp14:anchorId="3711FD22" wp14:editId="2D977CF1">
            <wp:extent cx="3434216" cy="258226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3439" cy="2596720"/>
                    </a:xfrm>
                    <a:prstGeom prst="rect">
                      <a:avLst/>
                    </a:prstGeom>
                  </pic:spPr>
                </pic:pic>
              </a:graphicData>
            </a:graphic>
          </wp:inline>
        </w:drawing>
      </w:r>
    </w:p>
    <w:p w:rsidR="003F5A20" w:rsidRDefault="003F5A20" w:rsidP="003F5A20">
      <w:pPr>
        <w:pStyle w:val="ListParagraph"/>
        <w:numPr>
          <w:ilvl w:val="0"/>
          <w:numId w:val="4"/>
        </w:numPr>
      </w:pPr>
    </w:p>
    <w:p w:rsidR="003F5A20" w:rsidRDefault="003F5A20" w:rsidP="003F5A20">
      <w:pPr>
        <w:pStyle w:val="ListParagraph"/>
        <w:numPr>
          <w:ilvl w:val="1"/>
          <w:numId w:val="4"/>
        </w:numPr>
      </w:pPr>
      <w:r>
        <w:t>Slope of living_area is 116.10 meaning for every 1 square foot, the price goes up $116.10</w:t>
      </w:r>
    </w:p>
    <w:p w:rsidR="003F5A20" w:rsidRDefault="003F5A20" w:rsidP="003F5A20">
      <w:pPr>
        <w:pStyle w:val="ListParagraph"/>
        <w:numPr>
          <w:ilvl w:val="1"/>
          <w:numId w:val="4"/>
        </w:numPr>
      </w:pPr>
      <w:r>
        <w:t>The slope of Dfp is 8382 which means a house with one fireplace will cost, on average, roughly $8382 more.</w:t>
      </w:r>
    </w:p>
    <w:p w:rsidR="003F5A20" w:rsidRDefault="003F5A20" w:rsidP="003F5A20">
      <w:pPr>
        <w:pStyle w:val="ListParagraph"/>
        <w:numPr>
          <w:ilvl w:val="1"/>
          <w:numId w:val="4"/>
        </w:numPr>
      </w:pPr>
      <w:r>
        <w:t>Dfp</w:t>
      </w:r>
    </w:p>
    <w:p w:rsidR="003F5A20" w:rsidRDefault="003F5A20" w:rsidP="003F5A20">
      <w:pPr>
        <w:pStyle w:val="ListParagraph"/>
        <w:numPr>
          <w:ilvl w:val="1"/>
          <w:numId w:val="4"/>
        </w:numPr>
      </w:pPr>
      <w:r>
        <w:t>This is because you are taking into consideration square feet of a house instead of just taking the difference of the two averages.</w:t>
      </w:r>
    </w:p>
    <w:p w:rsidR="003F5A20" w:rsidRDefault="003F5A20" w:rsidP="003F5A20">
      <w:pPr>
        <w:pStyle w:val="ListParagraph"/>
        <w:numPr>
          <w:ilvl w:val="0"/>
          <w:numId w:val="4"/>
        </w:numPr>
      </w:pPr>
    </w:p>
    <w:p w:rsidR="00AB4A51" w:rsidRDefault="00AB4A51" w:rsidP="00AB4A51">
      <w:pPr>
        <w:pStyle w:val="ListParagraph"/>
        <w:numPr>
          <w:ilvl w:val="1"/>
          <w:numId w:val="4"/>
        </w:numPr>
      </w:pPr>
      <w:r>
        <w:t>With a t-value of 14.96 and the p value for Living_area being &lt;.0001, this means there is statistically significant evidence that the living_area is useful in predicting the price.</w:t>
      </w:r>
    </w:p>
    <w:p w:rsidR="00AB4A51" w:rsidRDefault="00AB4A51" w:rsidP="00AB4A51">
      <w:pPr>
        <w:pStyle w:val="ListParagraph"/>
        <w:numPr>
          <w:ilvl w:val="1"/>
          <w:numId w:val="4"/>
        </w:numPr>
      </w:pPr>
      <w:r>
        <w:t>With a t-value of 0.87 and the p value being 0.3861, this means that there is not statistically significant evidence that the fireplace count affects the price when the square feet is in the model.</w:t>
      </w:r>
    </w:p>
    <w:p w:rsidR="00AB4A51" w:rsidRDefault="00AB4A51" w:rsidP="00AB4A51">
      <w:pPr>
        <w:pStyle w:val="ListParagraph"/>
        <w:numPr>
          <w:ilvl w:val="1"/>
          <w:numId w:val="4"/>
        </w:numPr>
      </w:pPr>
      <w:r>
        <w:t>We are 95% confident that the average slope of the square feet model is between 8636.72 and 9650.58</w:t>
      </w:r>
    </w:p>
    <w:p w:rsidR="003F5A20" w:rsidRDefault="004334BD" w:rsidP="004334BD">
      <w:pPr>
        <w:pStyle w:val="ListParagraph"/>
        <w:numPr>
          <w:ilvl w:val="0"/>
          <w:numId w:val="4"/>
        </w:numPr>
      </w:pPr>
      <w:r>
        <w:rPr>
          <w:noProof/>
        </w:rPr>
        <w:lastRenderedPageBreak/>
        <w:drawing>
          <wp:inline distT="0" distB="0" distL="0" distR="0" wp14:anchorId="51206E8B" wp14:editId="6EA2C920">
            <wp:extent cx="3121510" cy="236281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4494" cy="2372639"/>
                    </a:xfrm>
                    <a:prstGeom prst="rect">
                      <a:avLst/>
                    </a:prstGeom>
                  </pic:spPr>
                </pic:pic>
              </a:graphicData>
            </a:graphic>
          </wp:inline>
        </w:drawing>
      </w:r>
    </w:p>
    <w:p w:rsidR="004334BD" w:rsidRDefault="004334BD" w:rsidP="004334BD">
      <w:pPr>
        <w:pStyle w:val="ListParagraph"/>
        <w:numPr>
          <w:ilvl w:val="0"/>
          <w:numId w:val="4"/>
        </w:numPr>
      </w:pPr>
    </w:p>
    <w:p w:rsidR="004334BD" w:rsidRDefault="004334BD" w:rsidP="004334BD">
      <w:pPr>
        <w:pStyle w:val="ListParagraph"/>
        <w:numPr>
          <w:ilvl w:val="1"/>
          <w:numId w:val="4"/>
        </w:numPr>
      </w:pPr>
      <w:r>
        <w:t>Price(hat) = 8639.73 + 116.10(Living_area)</w:t>
      </w:r>
    </w:p>
    <w:p w:rsidR="004334BD" w:rsidRDefault="004334BD" w:rsidP="004334BD">
      <w:pPr>
        <w:pStyle w:val="ListParagraph"/>
        <w:numPr>
          <w:ilvl w:val="1"/>
          <w:numId w:val="4"/>
        </w:numPr>
      </w:pPr>
      <w:r>
        <w:t>Price(hat) = 17021.73 + 116.10(Living_area)</w:t>
      </w:r>
    </w:p>
    <w:p w:rsidR="004334BD" w:rsidRDefault="004334BD" w:rsidP="004334BD">
      <w:pPr>
        <w:pStyle w:val="ListParagraph"/>
        <w:numPr>
          <w:ilvl w:val="0"/>
          <w:numId w:val="4"/>
        </w:numPr>
      </w:pPr>
    </w:p>
    <w:p w:rsidR="004334BD" w:rsidRDefault="004334BD" w:rsidP="004334BD">
      <w:pPr>
        <w:pStyle w:val="ListParagraph"/>
        <w:numPr>
          <w:ilvl w:val="1"/>
          <w:numId w:val="4"/>
        </w:numPr>
      </w:pPr>
      <w:r>
        <w:rPr>
          <w:noProof/>
        </w:rPr>
        <w:drawing>
          <wp:inline distT="0" distB="0" distL="0" distR="0" wp14:anchorId="2C6F82CF" wp14:editId="0EB99C77">
            <wp:extent cx="2253082" cy="557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5786" cy="560763"/>
                    </a:xfrm>
                    <a:prstGeom prst="rect">
                      <a:avLst/>
                    </a:prstGeom>
                  </pic:spPr>
                </pic:pic>
              </a:graphicData>
            </a:graphic>
          </wp:inline>
        </w:drawing>
      </w:r>
    </w:p>
    <w:p w:rsidR="004334BD" w:rsidRDefault="004334BD" w:rsidP="004334BD">
      <w:pPr>
        <w:pStyle w:val="ListParagraph"/>
        <w:numPr>
          <w:ilvl w:val="1"/>
          <w:numId w:val="4"/>
        </w:numPr>
      </w:pPr>
      <w:r>
        <w:t>Price(hat) = 8639.73 + 8382(Dfp) + 116.10(Living_area)</w:t>
      </w:r>
    </w:p>
    <w:p w:rsidR="004334BD" w:rsidRDefault="004334BD" w:rsidP="004334BD">
      <w:pPr>
        <w:pStyle w:val="ListParagraph"/>
        <w:numPr>
          <w:ilvl w:val="1"/>
          <w:numId w:val="4"/>
        </w:numPr>
      </w:pPr>
    </w:p>
    <w:p w:rsidR="004334BD" w:rsidRDefault="004334BD" w:rsidP="004334BD">
      <w:pPr>
        <w:pStyle w:val="ListParagraph"/>
        <w:numPr>
          <w:ilvl w:val="2"/>
          <w:numId w:val="4"/>
        </w:numPr>
      </w:pPr>
      <w:r>
        <w:t>Price(hat) = 8639.73 + 116.10(Living_area)</w:t>
      </w:r>
    </w:p>
    <w:p w:rsidR="004334BD" w:rsidRDefault="004334BD" w:rsidP="004334BD">
      <w:pPr>
        <w:pStyle w:val="ListParagraph"/>
        <w:numPr>
          <w:ilvl w:val="2"/>
          <w:numId w:val="4"/>
        </w:numPr>
      </w:pPr>
      <w:r>
        <w:t>Price(hat) = 17021.73 + 116.10(Living_area)</w:t>
      </w:r>
    </w:p>
    <w:p w:rsidR="004334BD" w:rsidRDefault="004334BD" w:rsidP="004334BD">
      <w:pPr>
        <w:pStyle w:val="ListParagraph"/>
        <w:numPr>
          <w:ilvl w:val="1"/>
          <w:numId w:val="4"/>
        </w:numPr>
      </w:pPr>
      <w:r>
        <w:t>If there is no fireplace, then the slope would be 0 for sqft * Dfp but if there was at least one fireplace, then sqft * Dfp = 972312</w:t>
      </w:r>
    </w:p>
    <w:p w:rsidR="004334BD" w:rsidRDefault="004334BD" w:rsidP="004334BD">
      <w:pPr>
        <w:pStyle w:val="ListParagraph"/>
        <w:numPr>
          <w:ilvl w:val="0"/>
          <w:numId w:val="4"/>
        </w:numPr>
      </w:pPr>
    </w:p>
    <w:p w:rsidR="00901D39" w:rsidRDefault="00901D39" w:rsidP="004334BD">
      <w:pPr>
        <w:pStyle w:val="ListParagraph"/>
        <w:numPr>
          <w:ilvl w:val="1"/>
          <w:numId w:val="4"/>
        </w:numPr>
      </w:pPr>
    </w:p>
    <w:p w:rsidR="004334BD" w:rsidRDefault="00901D39" w:rsidP="00901D39">
      <w:pPr>
        <w:pStyle w:val="ListParagraph"/>
        <w:numPr>
          <w:ilvl w:val="2"/>
          <w:numId w:val="4"/>
        </w:numPr>
      </w:pPr>
      <w:r>
        <w:t>Root MSE for 0 fireplaces = 58855 and Adj R-Sq = 0.42</w:t>
      </w:r>
    </w:p>
    <w:p w:rsidR="00901D39" w:rsidRDefault="00901D39" w:rsidP="00901D39">
      <w:pPr>
        <w:pStyle w:val="ListParagraph"/>
        <w:numPr>
          <w:ilvl w:val="2"/>
          <w:numId w:val="4"/>
        </w:numPr>
      </w:pPr>
      <w:r>
        <w:t xml:space="preserve">Root MSE for </w:t>
      </w:r>
      <w:r>
        <w:t>1+</w:t>
      </w:r>
      <w:r>
        <w:t xml:space="preserve"> fireplaces = </w:t>
      </w:r>
      <w:r>
        <w:t>0.6092</w:t>
      </w:r>
      <w:r>
        <w:t xml:space="preserve"> and Adj R-Sq = </w:t>
      </w:r>
      <w:r>
        <w:t>0.6056</w:t>
      </w:r>
    </w:p>
    <w:p w:rsidR="00901D39" w:rsidRDefault="00901D39" w:rsidP="00901D39">
      <w:pPr>
        <w:pStyle w:val="ListParagraph"/>
        <w:numPr>
          <w:ilvl w:val="1"/>
          <w:numId w:val="4"/>
        </w:numPr>
      </w:pPr>
      <w:r>
        <w:t>The model that has lines with difference slopes because if you have a fireplace, your slope would be 17021 and without, your slope would be 8639</w:t>
      </w:r>
      <w:bookmarkStart w:id="0" w:name="_GoBack"/>
      <w:bookmarkEnd w:id="0"/>
    </w:p>
    <w:p w:rsidR="00901D39" w:rsidRDefault="00901D39" w:rsidP="00901D39"/>
    <w:sectPr w:rsidR="00901D3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4BD" w:rsidRDefault="004334BD" w:rsidP="00420F2E">
      <w:pPr>
        <w:spacing w:after="0" w:line="240" w:lineRule="auto"/>
      </w:pPr>
      <w:r>
        <w:separator/>
      </w:r>
    </w:p>
  </w:endnote>
  <w:endnote w:type="continuationSeparator" w:id="0">
    <w:p w:rsidR="004334BD" w:rsidRDefault="004334BD" w:rsidP="0042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4BD" w:rsidRDefault="004334BD" w:rsidP="00420F2E">
      <w:pPr>
        <w:spacing w:after="0" w:line="240" w:lineRule="auto"/>
      </w:pPr>
      <w:r>
        <w:separator/>
      </w:r>
    </w:p>
  </w:footnote>
  <w:footnote w:type="continuationSeparator" w:id="0">
    <w:p w:rsidR="004334BD" w:rsidRDefault="004334BD" w:rsidP="0042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4BD" w:rsidRDefault="004334BD">
    <w:pPr>
      <w:pStyle w:val="Header"/>
    </w:pPr>
    <w:r>
      <w:t>Adam Chlebek</w:t>
    </w:r>
  </w:p>
  <w:p w:rsidR="004334BD" w:rsidRDefault="004334BD">
    <w:pPr>
      <w:pStyle w:val="Header"/>
    </w:pPr>
    <w:r>
      <w:t>10/30/2019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12807"/>
    <w:multiLevelType w:val="hybridMultilevel"/>
    <w:tmpl w:val="12DE4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2323D"/>
    <w:multiLevelType w:val="hybridMultilevel"/>
    <w:tmpl w:val="04CEA3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51DC3"/>
    <w:multiLevelType w:val="hybridMultilevel"/>
    <w:tmpl w:val="91922C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B2F65"/>
    <w:multiLevelType w:val="hybridMultilevel"/>
    <w:tmpl w:val="AE349E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D6B"/>
    <w:rsid w:val="001F04F3"/>
    <w:rsid w:val="001F24CA"/>
    <w:rsid w:val="00201483"/>
    <w:rsid w:val="0021604A"/>
    <w:rsid w:val="00216763"/>
    <w:rsid w:val="00217B5E"/>
    <w:rsid w:val="002736B4"/>
    <w:rsid w:val="00275F7E"/>
    <w:rsid w:val="002A05A9"/>
    <w:rsid w:val="002E1C0E"/>
    <w:rsid w:val="00397B32"/>
    <w:rsid w:val="003A05CB"/>
    <w:rsid w:val="003C0915"/>
    <w:rsid w:val="003D2C3B"/>
    <w:rsid w:val="003E0D40"/>
    <w:rsid w:val="003F5518"/>
    <w:rsid w:val="003F5A20"/>
    <w:rsid w:val="00420F2E"/>
    <w:rsid w:val="004334BD"/>
    <w:rsid w:val="00471D2A"/>
    <w:rsid w:val="004C7452"/>
    <w:rsid w:val="00536410"/>
    <w:rsid w:val="00544889"/>
    <w:rsid w:val="00594117"/>
    <w:rsid w:val="005F5AC4"/>
    <w:rsid w:val="0066525D"/>
    <w:rsid w:val="006A5B56"/>
    <w:rsid w:val="006C2A12"/>
    <w:rsid w:val="006F3847"/>
    <w:rsid w:val="00701E51"/>
    <w:rsid w:val="008163C2"/>
    <w:rsid w:val="008220EA"/>
    <w:rsid w:val="008732D9"/>
    <w:rsid w:val="00901D39"/>
    <w:rsid w:val="00963F6D"/>
    <w:rsid w:val="00970D56"/>
    <w:rsid w:val="009911EB"/>
    <w:rsid w:val="009F5177"/>
    <w:rsid w:val="00A2238A"/>
    <w:rsid w:val="00A93D1A"/>
    <w:rsid w:val="00AB4A51"/>
    <w:rsid w:val="00AB5298"/>
    <w:rsid w:val="00AC7F7A"/>
    <w:rsid w:val="00AD5B90"/>
    <w:rsid w:val="00B177CB"/>
    <w:rsid w:val="00B2200B"/>
    <w:rsid w:val="00B90096"/>
    <w:rsid w:val="00B93D6B"/>
    <w:rsid w:val="00BA2AFE"/>
    <w:rsid w:val="00C1079B"/>
    <w:rsid w:val="00C33818"/>
    <w:rsid w:val="00D34D4E"/>
    <w:rsid w:val="00D640BD"/>
    <w:rsid w:val="00E43D9D"/>
    <w:rsid w:val="00E614E2"/>
    <w:rsid w:val="00E622D0"/>
    <w:rsid w:val="00EC1A91"/>
    <w:rsid w:val="00EF0A34"/>
    <w:rsid w:val="00F8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A8DD"/>
  <w15:chartTrackingRefBased/>
  <w15:docId w15:val="{14A1D178-A9F1-4E2B-AF0D-EDC58ADF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F2E"/>
  </w:style>
  <w:style w:type="paragraph" w:styleId="Footer">
    <w:name w:val="footer"/>
    <w:basedOn w:val="Normal"/>
    <w:link w:val="FooterChar"/>
    <w:uiPriority w:val="99"/>
    <w:unhideWhenUsed/>
    <w:rsid w:val="0042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F2E"/>
  </w:style>
  <w:style w:type="paragraph" w:styleId="ListParagraph">
    <w:name w:val="List Paragraph"/>
    <w:basedOn w:val="Normal"/>
    <w:uiPriority w:val="34"/>
    <w:qFormat/>
    <w:rsid w:val="00420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E7F8E71F</Template>
  <TotalTime>326</TotalTime>
  <Pages>4</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Chlebek</dc:creator>
  <cp:keywords/>
  <dc:description/>
  <cp:lastModifiedBy>Adam Chlebek</cp:lastModifiedBy>
  <cp:revision>29</cp:revision>
  <dcterms:created xsi:type="dcterms:W3CDTF">2019-10-14T17:35:00Z</dcterms:created>
  <dcterms:modified xsi:type="dcterms:W3CDTF">2019-11-12T17:18:00Z</dcterms:modified>
</cp:coreProperties>
</file>