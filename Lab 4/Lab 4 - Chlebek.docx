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EB" w:rsidRDefault="00420F2E" w:rsidP="00420F2E">
      <w:pPr>
        <w:jc w:val="center"/>
      </w:pPr>
      <w:r>
        <w:t>Lab 4</w:t>
      </w:r>
    </w:p>
    <w:p w:rsidR="00420F2E" w:rsidRDefault="00420F2E" w:rsidP="00420F2E"/>
    <w:p w:rsidR="00420F2E" w:rsidRDefault="00420F2E" w:rsidP="001F24CA">
      <w:pPr>
        <w:pStyle w:val="ListParagraph"/>
        <w:numPr>
          <w:ilvl w:val="0"/>
          <w:numId w:val="2"/>
        </w:numPr>
      </w:pPr>
    </w:p>
    <w:p w:rsidR="001F24CA" w:rsidRDefault="001F24CA" w:rsidP="001F24CA">
      <w:r>
        <w:rPr>
          <w:noProof/>
        </w:rPr>
        <w:drawing>
          <wp:inline distT="0" distB="0" distL="0" distR="0" wp14:anchorId="5182237D" wp14:editId="2D60905C">
            <wp:extent cx="17811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A" w:rsidRDefault="001F24CA" w:rsidP="001F24CA"/>
    <w:p w:rsidR="001F24CA" w:rsidRDefault="001F24CA" w:rsidP="001F24CA">
      <w:pPr>
        <w:pStyle w:val="ListParagraph"/>
        <w:numPr>
          <w:ilvl w:val="0"/>
          <w:numId w:val="2"/>
        </w:numPr>
      </w:pPr>
      <w:r>
        <w:t xml:space="preserve">Explanatory = </w:t>
      </w:r>
      <w:r w:rsidR="00AB5298">
        <w:t>Pythagorean Percentage and Response = Winning Percentage</w:t>
      </w:r>
    </w:p>
    <w:p w:rsidR="00AB5298" w:rsidRDefault="00A2238A" w:rsidP="001F24CA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530BD015" wp14:editId="014E2D4E">
            <wp:extent cx="3985249" cy="2991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639" cy="29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A" w:rsidRDefault="00A2238A" w:rsidP="001F24CA">
      <w:pPr>
        <w:pStyle w:val="ListParagraph"/>
        <w:numPr>
          <w:ilvl w:val="0"/>
          <w:numId w:val="2"/>
        </w:numPr>
      </w:pPr>
    </w:p>
    <w:p w:rsidR="00A2238A" w:rsidRDefault="00A2238A" w:rsidP="00A2238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A3B8DC" wp14:editId="4D06119D">
            <wp:extent cx="37814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A" w:rsidRDefault="00536410" w:rsidP="00A2238A">
      <w:pPr>
        <w:pStyle w:val="ListParagraph"/>
        <w:numPr>
          <w:ilvl w:val="1"/>
          <w:numId w:val="2"/>
        </w:numPr>
      </w:pPr>
      <w:r w:rsidRPr="00A2238A">
        <w:t>Ŷ</w:t>
      </w:r>
      <w:r>
        <w:t xml:space="preserve"> = 5.78 + 0.8x</w:t>
      </w:r>
    </w:p>
    <w:p w:rsidR="00536410" w:rsidRDefault="00536410" w:rsidP="00536410">
      <w:pPr>
        <w:pStyle w:val="ListParagraph"/>
        <w:numPr>
          <w:ilvl w:val="0"/>
          <w:numId w:val="2"/>
        </w:numPr>
      </w:pPr>
      <w:r>
        <w:t>SEA</w:t>
      </w:r>
    </w:p>
    <w:p w:rsidR="00536410" w:rsidRDefault="00536410" w:rsidP="00536410">
      <w:pPr>
        <w:pStyle w:val="ListParagraph"/>
        <w:numPr>
          <w:ilvl w:val="1"/>
          <w:numId w:val="2"/>
        </w:numPr>
      </w:pPr>
      <w:r>
        <w:t>SEA</w:t>
      </w:r>
      <w:r w:rsidR="00217B5E">
        <w:t xml:space="preserve"> has most positive residual</w:t>
      </w:r>
    </w:p>
    <w:p w:rsidR="00536410" w:rsidRDefault="0021604A" w:rsidP="00536410">
      <w:pPr>
        <w:pStyle w:val="ListParagraph"/>
        <w:numPr>
          <w:ilvl w:val="1"/>
          <w:numId w:val="2"/>
        </w:numPr>
      </w:pPr>
      <w:r>
        <w:t>To calculate the residual, you can do the win percentage minus the predicted value.</w:t>
      </w:r>
    </w:p>
    <w:p w:rsidR="00217B5E" w:rsidRDefault="00217B5E" w:rsidP="00536410">
      <w:pPr>
        <w:pStyle w:val="ListParagraph"/>
        <w:numPr>
          <w:ilvl w:val="1"/>
          <w:numId w:val="2"/>
        </w:numPr>
      </w:pPr>
      <w:r>
        <w:t xml:space="preserve">LAD has most negative residual </w:t>
      </w:r>
    </w:p>
    <w:p w:rsidR="0021604A" w:rsidRDefault="0021604A" w:rsidP="0021604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81118B9" wp14:editId="27D4BA69">
            <wp:extent cx="3419665" cy="22750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306" cy="22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4A" w:rsidRDefault="0021604A" w:rsidP="0021604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160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4A" w:rsidRDefault="0021604A" w:rsidP="00420F2E">
      <w:pPr>
        <w:spacing w:after="0" w:line="240" w:lineRule="auto"/>
      </w:pPr>
      <w:r>
        <w:separator/>
      </w:r>
    </w:p>
  </w:endnote>
  <w:endnote w:type="continuationSeparator" w:id="0">
    <w:p w:rsidR="0021604A" w:rsidRDefault="0021604A" w:rsidP="0042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4A" w:rsidRDefault="0021604A" w:rsidP="00420F2E">
      <w:pPr>
        <w:spacing w:after="0" w:line="240" w:lineRule="auto"/>
      </w:pPr>
      <w:r>
        <w:separator/>
      </w:r>
    </w:p>
  </w:footnote>
  <w:footnote w:type="continuationSeparator" w:id="0">
    <w:p w:rsidR="0021604A" w:rsidRDefault="0021604A" w:rsidP="0042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04A" w:rsidRDefault="0021604A">
    <w:pPr>
      <w:pStyle w:val="Header"/>
    </w:pPr>
    <w:r>
      <w:t>Adam Chlebek</w:t>
    </w:r>
  </w:p>
  <w:p w:rsidR="0021604A" w:rsidRDefault="0021604A">
    <w:pPr>
      <w:pStyle w:val="Header"/>
    </w:pPr>
    <w:r>
      <w:t>10/11/2019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2807"/>
    <w:multiLevelType w:val="hybridMultilevel"/>
    <w:tmpl w:val="12DE4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51DC3"/>
    <w:multiLevelType w:val="hybridMultilevel"/>
    <w:tmpl w:val="91922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6B"/>
    <w:rsid w:val="001F24CA"/>
    <w:rsid w:val="0021604A"/>
    <w:rsid w:val="00217B5E"/>
    <w:rsid w:val="00420F2E"/>
    <w:rsid w:val="00536410"/>
    <w:rsid w:val="009911EB"/>
    <w:rsid w:val="00A2238A"/>
    <w:rsid w:val="00AB5298"/>
    <w:rsid w:val="00B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931A"/>
  <w15:chartTrackingRefBased/>
  <w15:docId w15:val="{14A1D178-A9F1-4E2B-AF0D-EDC58AD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2E"/>
  </w:style>
  <w:style w:type="paragraph" w:styleId="Footer">
    <w:name w:val="footer"/>
    <w:basedOn w:val="Normal"/>
    <w:link w:val="FooterChar"/>
    <w:uiPriority w:val="99"/>
    <w:unhideWhenUsed/>
    <w:rsid w:val="004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2E"/>
  </w:style>
  <w:style w:type="paragraph" w:styleId="ListParagraph">
    <w:name w:val="List Paragraph"/>
    <w:basedOn w:val="Normal"/>
    <w:uiPriority w:val="34"/>
    <w:qFormat/>
    <w:rsid w:val="0042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45A8F57D</Template>
  <TotalTime>48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Chlebek</dc:creator>
  <cp:keywords/>
  <dc:description/>
  <cp:lastModifiedBy>Adam Chlebek</cp:lastModifiedBy>
  <cp:revision>6</cp:revision>
  <dcterms:created xsi:type="dcterms:W3CDTF">2019-10-11T17:00:00Z</dcterms:created>
  <dcterms:modified xsi:type="dcterms:W3CDTF">2019-10-11T17:48:00Z</dcterms:modified>
</cp:coreProperties>
</file>