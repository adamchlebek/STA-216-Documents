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77" w:rsidRDefault="009F5177" w:rsidP="009F5177">
      <w:pPr>
        <w:jc w:val="center"/>
      </w:pPr>
      <w:r>
        <w:t xml:space="preserve">Lab </w:t>
      </w:r>
      <w:r w:rsidR="00656D18">
        <w:t>8</w:t>
      </w:r>
    </w:p>
    <w:p w:rsidR="00901D39" w:rsidRDefault="00901D39" w:rsidP="00656D18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FCFA08B" wp14:editId="6B4ED381">
            <wp:extent cx="2727297" cy="66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337" cy="6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1C7BB43E" wp14:editId="65C29ACF">
            <wp:extent cx="2726690" cy="823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801" cy="8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92274A1" wp14:editId="5A489522">
            <wp:extent cx="2743200" cy="79710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494" cy="8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923A2BF" wp14:editId="266CB791">
            <wp:extent cx="2735392" cy="84283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02" cy="8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4ACF7A6" wp14:editId="34D9C1D8">
            <wp:extent cx="2743200" cy="8245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28" cy="8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725E5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15652BAE" wp14:editId="4E052922">
            <wp:extent cx="2743200" cy="8428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299" cy="8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0"/>
          <w:numId w:val="5"/>
        </w:numPr>
      </w:pP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DB4B167" wp14:editId="6806700B">
            <wp:extent cx="2754882" cy="2067339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432" cy="20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A" w:rsidRDefault="0005534A" w:rsidP="0005534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3DE2E60A" wp14:editId="1E78F97D">
            <wp:extent cx="3005593" cy="510539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431" cy="5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E5" w:rsidRDefault="000725E5" w:rsidP="0005534A">
      <w:pPr>
        <w:pStyle w:val="ListParagraph"/>
        <w:numPr>
          <w:ilvl w:val="1"/>
          <w:numId w:val="5"/>
        </w:numPr>
      </w:pPr>
      <w:r>
        <w:lastRenderedPageBreak/>
        <w:t>15.4% (77/500)</w:t>
      </w:r>
    </w:p>
    <w:p w:rsidR="000725E5" w:rsidRDefault="000725E5" w:rsidP="000725E5">
      <w:pPr>
        <w:pStyle w:val="ListParagraph"/>
        <w:numPr>
          <w:ilvl w:val="0"/>
          <w:numId w:val="5"/>
        </w:numPr>
      </w:pPr>
    </w:p>
    <w:p w:rsidR="000725E5" w:rsidRDefault="000725E5" w:rsidP="000725E5">
      <w:pPr>
        <w:pStyle w:val="ListParagraph"/>
        <w:numPr>
          <w:ilvl w:val="1"/>
          <w:numId w:val="5"/>
        </w:numPr>
      </w:pPr>
      <w:r>
        <w:t>Error for this Category</w:t>
      </w:r>
    </w:p>
    <w:p w:rsidR="000725E5" w:rsidRDefault="000725E5" w:rsidP="000725E5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D0FDC0C" wp14:editId="75D3ACBE">
            <wp:extent cx="2130950" cy="906449"/>
            <wp:effectExtent l="0" t="0" r="317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405" cy="9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E5" w:rsidRDefault="009A2C4E" w:rsidP="009A2C4E">
      <w:pPr>
        <w:pStyle w:val="ListParagraph"/>
        <w:numPr>
          <w:ilvl w:val="2"/>
          <w:numId w:val="5"/>
        </w:numPr>
      </w:pPr>
      <w:r>
        <w:t>These numbers follow the idea that more exercise leads to lower blood pressure. Those with lower exercise have a higher blood pressure.</w:t>
      </w:r>
    </w:p>
    <w:p w:rsidR="000725E5" w:rsidRDefault="000725E5" w:rsidP="000725E5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3595F28B" wp14:editId="4F0CBA3F">
            <wp:extent cx="2154803" cy="639192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8923" cy="6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4E" w:rsidRDefault="009A2C4E" w:rsidP="009A2C4E">
      <w:pPr>
        <w:pStyle w:val="ListParagraph"/>
        <w:numPr>
          <w:ilvl w:val="2"/>
          <w:numId w:val="5"/>
        </w:numPr>
      </w:pPr>
      <w:r>
        <w:t>This also follows the idea that someone who is obese will have a higher blood pressure and someone with normal weight will have lower.</w:t>
      </w:r>
    </w:p>
    <w:p w:rsidR="000725E5" w:rsidRDefault="000725E5" w:rsidP="000725E5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344ADE8E" wp14:editId="16630916">
            <wp:extent cx="2178657" cy="785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366" cy="7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4E" w:rsidRDefault="009A2C4E" w:rsidP="009A2C4E">
      <w:pPr>
        <w:pStyle w:val="ListParagraph"/>
        <w:numPr>
          <w:ilvl w:val="2"/>
          <w:numId w:val="5"/>
        </w:numPr>
      </w:pPr>
      <w:r>
        <w:t>The salt intake does not alter the mean blood pressure in this case.</w:t>
      </w:r>
    </w:p>
    <w:p w:rsidR="000725E5" w:rsidRDefault="000725E5" w:rsidP="000725E5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FC29B71" wp14:editId="7080FD8F">
            <wp:extent cx="2186609" cy="91937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5012" cy="9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4E" w:rsidRDefault="009A2C4E" w:rsidP="009A2C4E">
      <w:pPr>
        <w:pStyle w:val="ListParagraph"/>
        <w:numPr>
          <w:ilvl w:val="2"/>
          <w:numId w:val="5"/>
        </w:numPr>
      </w:pPr>
      <w:r>
        <w:t>The stress level has a very small effect on the mean blood pressure level.</w:t>
      </w:r>
    </w:p>
    <w:p w:rsidR="009A2C4E" w:rsidRDefault="009A2C4E" w:rsidP="009A2C4E">
      <w:pPr>
        <w:pStyle w:val="ListParagraph"/>
        <w:numPr>
          <w:ilvl w:val="0"/>
          <w:numId w:val="5"/>
        </w:numPr>
      </w:pPr>
    </w:p>
    <w:p w:rsidR="00F257D7" w:rsidRDefault="009A2C4E" w:rsidP="00F257D7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37EC4F8" wp14:editId="0496C43D">
            <wp:extent cx="3220278" cy="565068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372" cy="56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7" w:rsidRDefault="00F257D7" w:rsidP="00F257D7">
      <w:pPr>
        <w:pStyle w:val="ListParagraph"/>
        <w:numPr>
          <w:ilvl w:val="1"/>
          <w:numId w:val="5"/>
        </w:numPr>
      </w:pPr>
      <w:r>
        <w:t>When comparing the Smoker vs. Non-Smoker group, we are 95% confident that the difference between Non-Smoker’s blood pressure and Smoker’s blood pressure is between -15.6843 and -6.0008.</w:t>
      </w:r>
    </w:p>
    <w:p w:rsidR="00F257D7" w:rsidRDefault="00F257D7" w:rsidP="00F257D7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8EEFAFA" wp14:editId="3C8043D1">
            <wp:extent cx="3267986" cy="3719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782" cy="3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D7" w:rsidRDefault="00F257D7" w:rsidP="00F257D7">
      <w:pPr>
        <w:pStyle w:val="ListParagraph"/>
        <w:numPr>
          <w:ilvl w:val="1"/>
          <w:numId w:val="5"/>
        </w:numPr>
      </w:pPr>
      <w:r>
        <w:t>Least Squares Mean for Effect Smoke</w:t>
      </w:r>
    </w:p>
    <w:p w:rsidR="00F257D7" w:rsidRDefault="00F257D7" w:rsidP="00F257D7">
      <w:pPr>
        <w:pStyle w:val="ListParagraph"/>
        <w:numPr>
          <w:ilvl w:val="0"/>
          <w:numId w:val="5"/>
        </w:numPr>
      </w:pPr>
    </w:p>
    <w:p w:rsidR="00B15084" w:rsidRPr="005039EC" w:rsidRDefault="00B15084" w:rsidP="00B15084">
      <w:pPr>
        <w:pStyle w:val="ListParagraph"/>
        <w:numPr>
          <w:ilvl w:val="1"/>
          <w:numId w:val="5"/>
        </w:numPr>
      </w:pPr>
      <w:r>
        <w:t xml:space="preserve">Ho: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Ha: at least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≠0</m:t>
        </m:r>
      </m:oMath>
      <w:r w:rsidR="005039EC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/>
        </m:sSub>
      </m:oMath>
      <w:r w:rsidR="005039EC">
        <w:rPr>
          <w:rFonts w:eastAsiaTheme="minorEastAsia"/>
        </w:rPr>
        <w:t xml:space="preserve"> is all of the rows of data in the table.</w:t>
      </w:r>
    </w:p>
    <w:p w:rsidR="005039EC" w:rsidRDefault="00422ABB" w:rsidP="00B15084">
      <w:pPr>
        <w:pStyle w:val="ListParagraph"/>
        <w:numPr>
          <w:ilvl w:val="1"/>
          <w:numId w:val="5"/>
        </w:numPr>
      </w:pPr>
      <w:r>
        <w:t>F-Value = 5.78 and p-value is &gt;0.0033</w:t>
      </w:r>
    </w:p>
    <w:p w:rsidR="00422ABB" w:rsidRDefault="00422ABB" w:rsidP="00B15084">
      <w:pPr>
        <w:pStyle w:val="ListParagraph"/>
        <w:numPr>
          <w:ilvl w:val="1"/>
          <w:numId w:val="5"/>
        </w:numPr>
      </w:pPr>
      <w:r>
        <w:t>Reject Ho</w:t>
      </w:r>
    </w:p>
    <w:p w:rsidR="00422ABB" w:rsidRDefault="00422ABB" w:rsidP="00B15084">
      <w:pPr>
        <w:pStyle w:val="ListParagraph"/>
        <w:numPr>
          <w:ilvl w:val="1"/>
          <w:numId w:val="5"/>
        </w:numPr>
      </w:pPr>
      <w:r>
        <w:t>At .05 level, there is statistically significant evidence that at exercise has a linear relationship with population blood pressure.</w:t>
      </w:r>
    </w:p>
    <w:p w:rsidR="00422ABB" w:rsidRDefault="00422ABB" w:rsidP="00422ABB">
      <w:pPr>
        <w:pStyle w:val="ListParagraph"/>
        <w:numPr>
          <w:ilvl w:val="0"/>
          <w:numId w:val="5"/>
        </w:numPr>
      </w:pPr>
    </w:p>
    <w:p w:rsidR="00422ABB" w:rsidRDefault="00422ABB" w:rsidP="00422ABB">
      <w:pPr>
        <w:pStyle w:val="ListParagraph"/>
        <w:numPr>
          <w:ilvl w:val="1"/>
          <w:numId w:val="5"/>
        </w:numPr>
      </w:pPr>
    </w:p>
    <w:p w:rsidR="00422ABB" w:rsidRDefault="00422ABB" w:rsidP="00422ABB">
      <w:pPr>
        <w:pStyle w:val="ListParagraph"/>
        <w:numPr>
          <w:ilvl w:val="2"/>
          <w:numId w:val="5"/>
        </w:numPr>
      </w:pPr>
      <w:r>
        <w:t>0.0013</w:t>
      </w:r>
    </w:p>
    <w:p w:rsidR="00422ABB" w:rsidRDefault="00422ABB" w:rsidP="00422ABB">
      <w:pPr>
        <w:pStyle w:val="ListParagraph"/>
        <w:numPr>
          <w:ilvl w:val="2"/>
          <w:numId w:val="5"/>
        </w:numPr>
      </w:pPr>
      <w:r>
        <w:t>0.4915</w:t>
      </w:r>
    </w:p>
    <w:p w:rsidR="00422ABB" w:rsidRDefault="00422ABB" w:rsidP="00422ABB">
      <w:pPr>
        <w:pStyle w:val="ListParagraph"/>
        <w:numPr>
          <w:ilvl w:val="2"/>
          <w:numId w:val="5"/>
        </w:numPr>
      </w:pPr>
      <w:r>
        <w:t>0.0197</w:t>
      </w:r>
    </w:p>
    <w:p w:rsidR="00422ABB" w:rsidRDefault="00422ABB" w:rsidP="00422ABB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12F9ACC0" wp14:editId="2EA2096F">
            <wp:extent cx="1658284" cy="174928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190" cy="1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B" w:rsidRDefault="00422ABB" w:rsidP="00422ABB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75B7DC63" wp14:editId="545332D6">
            <wp:extent cx="2759103" cy="1147844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463" cy="11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B" w:rsidRDefault="00422ABB" w:rsidP="00422ABB">
      <w:pPr>
        <w:pStyle w:val="ListParagraph"/>
        <w:numPr>
          <w:ilvl w:val="2"/>
          <w:numId w:val="5"/>
        </w:numPr>
      </w:pPr>
      <w:r>
        <w:t>Since the LSMEAN is looking at the LSMEAN number and comparing those two, that is where the values come from in 6a</w:t>
      </w:r>
    </w:p>
    <w:p w:rsidR="00422ABB" w:rsidRDefault="00422ABB" w:rsidP="00422ABB">
      <w:pPr>
        <w:pStyle w:val="ListParagraph"/>
        <w:numPr>
          <w:ilvl w:val="1"/>
          <w:numId w:val="5"/>
        </w:numPr>
      </w:pPr>
      <w:r>
        <w:t>95% CI = -15.175, -3.723</w:t>
      </w:r>
    </w:p>
    <w:p w:rsidR="00422ABB" w:rsidRDefault="0050486A" w:rsidP="00422ABB">
      <w:pPr>
        <w:pStyle w:val="ListParagraph"/>
        <w:numPr>
          <w:ilvl w:val="1"/>
          <w:numId w:val="5"/>
        </w:numPr>
      </w:pPr>
      <w:r>
        <w:t xml:space="preserve">We are 95% confident that the difference of blood pressure between someone who </w:t>
      </w:r>
      <w:r>
        <w:t xml:space="preserve">exercises </w:t>
      </w:r>
      <w:r>
        <w:t>a low amount and someone who exercises a medium amount is between -15.175 and -3.723.</w:t>
      </w:r>
    </w:p>
    <w:p w:rsidR="0050486A" w:rsidRDefault="0050486A" w:rsidP="0050486A">
      <w:pPr>
        <w:pStyle w:val="ListParagraph"/>
        <w:numPr>
          <w:ilvl w:val="0"/>
          <w:numId w:val="5"/>
        </w:numPr>
      </w:pPr>
    </w:p>
    <w:p w:rsidR="0050486A" w:rsidRDefault="0050486A" w:rsidP="0050486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F7068D2" wp14:editId="767218ED">
            <wp:extent cx="2846567" cy="646322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930" cy="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6A" w:rsidRDefault="0050486A" w:rsidP="0050486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34380F51" wp14:editId="18B47C60">
            <wp:extent cx="2495550" cy="1190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6A" w:rsidRDefault="0050486A" w:rsidP="0050486A">
      <w:pPr>
        <w:pStyle w:val="ListParagraph"/>
        <w:numPr>
          <w:ilvl w:val="1"/>
          <w:numId w:val="5"/>
        </w:numPr>
      </w:pPr>
      <w:r>
        <w:t>None of them are significantly different for the different levels of stress.</w:t>
      </w:r>
    </w:p>
    <w:sectPr w:rsidR="0050486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BB" w:rsidRDefault="00422ABB" w:rsidP="00420F2E">
      <w:pPr>
        <w:spacing w:after="0" w:line="240" w:lineRule="auto"/>
      </w:pPr>
      <w:r>
        <w:separator/>
      </w:r>
    </w:p>
  </w:endnote>
  <w:endnote w:type="continuationSeparator" w:id="0">
    <w:p w:rsidR="00422ABB" w:rsidRDefault="00422ABB" w:rsidP="004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BB" w:rsidRDefault="00422ABB" w:rsidP="00420F2E">
      <w:pPr>
        <w:spacing w:after="0" w:line="240" w:lineRule="auto"/>
      </w:pPr>
      <w:r>
        <w:separator/>
      </w:r>
    </w:p>
  </w:footnote>
  <w:footnote w:type="continuationSeparator" w:id="0">
    <w:p w:rsidR="00422ABB" w:rsidRDefault="00422ABB" w:rsidP="0042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ABB" w:rsidRDefault="00422ABB">
    <w:pPr>
      <w:pStyle w:val="Header"/>
    </w:pPr>
    <w:r>
      <w:t>Adam Chlebek</w:t>
    </w:r>
  </w:p>
  <w:p w:rsidR="00422ABB" w:rsidRDefault="00422ABB">
    <w:pPr>
      <w:pStyle w:val="Header"/>
    </w:pPr>
    <w:r>
      <w:t>12/1/2019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807"/>
    <w:multiLevelType w:val="hybridMultilevel"/>
    <w:tmpl w:val="12DE4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23D"/>
    <w:multiLevelType w:val="hybridMultilevel"/>
    <w:tmpl w:val="04CEA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BED"/>
    <w:multiLevelType w:val="hybridMultilevel"/>
    <w:tmpl w:val="3222A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1DC3"/>
    <w:multiLevelType w:val="hybridMultilevel"/>
    <w:tmpl w:val="91922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B2F65"/>
    <w:multiLevelType w:val="hybridMultilevel"/>
    <w:tmpl w:val="AE349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6B"/>
    <w:rsid w:val="0005534A"/>
    <w:rsid w:val="000725E5"/>
    <w:rsid w:val="001F04F3"/>
    <w:rsid w:val="001F24CA"/>
    <w:rsid w:val="00201483"/>
    <w:rsid w:val="0021604A"/>
    <w:rsid w:val="00216763"/>
    <w:rsid w:val="00217B5E"/>
    <w:rsid w:val="002736B4"/>
    <w:rsid w:val="00275F7E"/>
    <w:rsid w:val="002A05A9"/>
    <w:rsid w:val="002E1C0E"/>
    <w:rsid w:val="00397B32"/>
    <w:rsid w:val="003A05CB"/>
    <w:rsid w:val="003C0915"/>
    <w:rsid w:val="003D2C3B"/>
    <w:rsid w:val="003E0D40"/>
    <w:rsid w:val="003F5518"/>
    <w:rsid w:val="003F5A20"/>
    <w:rsid w:val="00420F2E"/>
    <w:rsid w:val="00422ABB"/>
    <w:rsid w:val="004334BD"/>
    <w:rsid w:val="00471D2A"/>
    <w:rsid w:val="004C7452"/>
    <w:rsid w:val="005039EC"/>
    <w:rsid w:val="0050486A"/>
    <w:rsid w:val="00536410"/>
    <w:rsid w:val="00544889"/>
    <w:rsid w:val="00594117"/>
    <w:rsid w:val="005F5AC4"/>
    <w:rsid w:val="00656D18"/>
    <w:rsid w:val="0066525D"/>
    <w:rsid w:val="006A5B56"/>
    <w:rsid w:val="006C2A12"/>
    <w:rsid w:val="006F3847"/>
    <w:rsid w:val="00701E51"/>
    <w:rsid w:val="008163C2"/>
    <w:rsid w:val="008220EA"/>
    <w:rsid w:val="008732D9"/>
    <w:rsid w:val="00901D39"/>
    <w:rsid w:val="00963F6D"/>
    <w:rsid w:val="00970D56"/>
    <w:rsid w:val="009911EB"/>
    <w:rsid w:val="009A2C4E"/>
    <w:rsid w:val="009F5177"/>
    <w:rsid w:val="00A2238A"/>
    <w:rsid w:val="00A93D1A"/>
    <w:rsid w:val="00AB4A51"/>
    <w:rsid w:val="00AB5298"/>
    <w:rsid w:val="00AC7F7A"/>
    <w:rsid w:val="00AD5B90"/>
    <w:rsid w:val="00B15084"/>
    <w:rsid w:val="00B177CB"/>
    <w:rsid w:val="00B2200B"/>
    <w:rsid w:val="00B90096"/>
    <w:rsid w:val="00B93D6B"/>
    <w:rsid w:val="00BA2AFE"/>
    <w:rsid w:val="00C1079B"/>
    <w:rsid w:val="00C33818"/>
    <w:rsid w:val="00D34D4E"/>
    <w:rsid w:val="00D640BD"/>
    <w:rsid w:val="00E43D9D"/>
    <w:rsid w:val="00E614E2"/>
    <w:rsid w:val="00E622D0"/>
    <w:rsid w:val="00EC1A91"/>
    <w:rsid w:val="00EF0A34"/>
    <w:rsid w:val="00F257D7"/>
    <w:rsid w:val="00F67D83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05D7"/>
  <w15:chartTrackingRefBased/>
  <w15:docId w15:val="{14A1D178-A9F1-4E2B-AF0D-EDC58AD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2E"/>
  </w:style>
  <w:style w:type="paragraph" w:styleId="Footer">
    <w:name w:val="footer"/>
    <w:basedOn w:val="Normal"/>
    <w:link w:val="FooterChar"/>
    <w:uiPriority w:val="99"/>
    <w:unhideWhenUsed/>
    <w:rsid w:val="004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2E"/>
  </w:style>
  <w:style w:type="paragraph" w:styleId="ListParagraph">
    <w:name w:val="List Paragraph"/>
    <w:basedOn w:val="Normal"/>
    <w:uiPriority w:val="34"/>
    <w:qFormat/>
    <w:rsid w:val="0042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519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775747E1</Template>
  <TotalTime>361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Chlebek</dc:creator>
  <cp:keywords/>
  <dc:description/>
  <cp:lastModifiedBy>Adam Chlebek</cp:lastModifiedBy>
  <cp:revision>33</cp:revision>
  <dcterms:created xsi:type="dcterms:W3CDTF">2019-10-14T17:35:00Z</dcterms:created>
  <dcterms:modified xsi:type="dcterms:W3CDTF">2019-12-01T18:46:00Z</dcterms:modified>
</cp:coreProperties>
</file>